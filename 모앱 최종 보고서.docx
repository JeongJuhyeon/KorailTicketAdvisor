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95882" w:rsidRDefault="006D1FD3" w14:paraId="6D1CBB90" w14:textId="77777777">
      <w:pPr>
        <w:pStyle w:val="Date"/>
      </w:pPr>
      <w:bookmarkStart w:name="_GoBack" w:id="0"/>
      <w:bookmarkEnd w:id="0"/>
      <w:r>
        <w:t>2</w:t>
      </w:r>
      <w:r>
        <w:rPr>
          <w:rFonts w:hint="eastAsia"/>
        </w:rPr>
        <w:t>019</w:t>
      </w:r>
      <w:r>
        <w:rPr>
          <w:rFonts w:hint="eastAsia"/>
        </w:rPr>
        <w:t>년</w:t>
      </w:r>
      <w:r>
        <w:rPr>
          <w:rFonts w:hint="eastAsia"/>
        </w:rPr>
        <w:t>12</w:t>
      </w:r>
      <w:r>
        <w:rPr>
          <w:rFonts w:hint="eastAsia"/>
        </w:rPr>
        <w:t>월</w:t>
      </w:r>
      <w:r>
        <w:rPr>
          <w:rFonts w:hint="eastAsia"/>
        </w:rPr>
        <w:t>18</w:t>
      </w:r>
      <w:r>
        <w:rPr>
          <w:rFonts w:hint="eastAsia"/>
        </w:rPr>
        <w:t>일</w:t>
      </w:r>
    </w:p>
    <w:p w:rsidR="00095882" w:rsidRDefault="008B48F9" w14:paraId="02547056" w14:textId="0FC77A97">
      <w:pPr>
        <w:pStyle w:val="Title"/>
      </w:pPr>
      <w:r>
        <w:rPr>
          <w:rFonts w:hint="eastAsia"/>
        </w:rPr>
        <w:t>모바일앱프로그래밍</w:t>
      </w:r>
      <w:r>
        <w:rPr>
          <w:rFonts w:hint="eastAsia"/>
        </w:rPr>
        <w:t xml:space="preserve"> </w:t>
      </w:r>
      <w:r>
        <w:rPr>
          <w:rFonts w:hint="eastAsia"/>
        </w:rPr>
        <w:t>팀</w:t>
      </w:r>
      <w:r>
        <w:rPr>
          <w:rFonts w:hint="eastAsia"/>
        </w:rPr>
        <w:t xml:space="preserve">7 </w:t>
      </w:r>
      <w:r>
        <w:rPr>
          <w:rFonts w:hint="eastAsia"/>
        </w:rPr>
        <w:t>보고서</w:t>
      </w:r>
    </w:p>
    <w:p w:rsidR="00095882" w:rsidRDefault="70824787" w14:paraId="7C6651CE" w14:textId="08218C47">
      <w:pPr>
        <w:pStyle w:val="Heading1"/>
      </w:pPr>
      <w:r>
        <w:t>실행환경</w:t>
      </w:r>
    </w:p>
    <w:sdt>
      <w:sdtPr>
        <w:id w:val="1771513025"/>
        <w15:appearance w15:val="hidden"/>
        <w:temporary/>
        <w:showingPlcHdr/>
        <w:placeholder>
          <w:docPart w:val="CA06599212CA4C4F9C179AF7F8DB8A07"/>
        </w:placeholder>
      </w:sdtPr>
      <w:sdtContent>
        <w:p w:rsidR="00095882" w:rsidRDefault="00B27C2F" w14:paraId="7C5D3F60" w14:textId="77777777">
          <w:r w:rsidRPr="00B27C2F">
            <w:rPr>
              <w:rFonts w:asciiTheme="majorEastAsia" w:hAnsiTheme="majorEastAsia" w:eastAsiaTheme="majorEastAsia"/>
              <w:noProof/>
            </w:rPr>
            <w:t>바로 시작하려면 이와 같은 개체 틀 텍스트를 탭하고 입력을 시작하세요.</w:t>
          </w:r>
        </w:p>
      </w:sdtContent>
    </w:sdt>
    <w:p w:rsidR="00095882" w:rsidRDefault="70824787" w14:paraId="20553A3E" w14:textId="460BF1C1">
      <w:pPr>
        <w:pStyle w:val="Heading2"/>
      </w:pPr>
      <w:r>
        <w:t>안드로이드</w:t>
      </w:r>
    </w:p>
    <w:p w:rsidR="00095882" w:rsidRDefault="70824787" w14:paraId="4AFEDBB9" w14:textId="73F7EDB4">
      <w:pPr>
        <w:pStyle w:val="Heading3"/>
      </w:pPr>
      <w:r>
        <w:t>SDK Version 26+</w:t>
      </w:r>
    </w:p>
    <w:p w:rsidR="0009625F" w:rsidRDefault="70824787" w14:paraId="0CE32725" w14:textId="0966F54D">
      <w:pPr>
        <w:pStyle w:val="Heading3"/>
      </w:pPr>
      <w:r>
        <w:t>인터넷</w:t>
      </w:r>
      <w:r>
        <w:t xml:space="preserve"> </w:t>
      </w:r>
      <w:r>
        <w:t>연결</w:t>
      </w:r>
      <w:r>
        <w:t xml:space="preserve"> </w:t>
      </w:r>
      <w:r>
        <w:t>필요</w:t>
      </w:r>
    </w:p>
    <w:p w:rsidRPr="00C21DD6" w:rsidR="0009625F" w:rsidP="0009625F" w:rsidRDefault="70824787" w14:paraId="4DDD3575" w14:textId="3B24D934">
      <w:pPr>
        <w:pStyle w:val="Heading2"/>
      </w:pPr>
      <w:r w:rsidRPr="70824787">
        <w:rPr>
          <w:color w:val="707070" w:themeColor="accent1"/>
        </w:rPr>
        <w:t>서버</w:t>
      </w:r>
      <w:r w:rsidRPr="70824787">
        <w:rPr>
          <w:color w:val="707070" w:themeColor="accent1"/>
        </w:rPr>
        <w:t xml:space="preserve"> (</w:t>
      </w:r>
      <w:r w:rsidRPr="70824787">
        <w:rPr>
          <w:color w:val="707070" w:themeColor="accent1"/>
        </w:rPr>
        <w:t>파이썬</w:t>
      </w:r>
      <w:r w:rsidRPr="70824787">
        <w:rPr>
          <w:color w:val="707070" w:themeColor="accent1"/>
        </w:rPr>
        <w:t xml:space="preserve"> Flask)</w:t>
      </w:r>
    </w:p>
    <w:p w:rsidR="008009E1" w:rsidP="008009E1" w:rsidRDefault="00C21DD6" w14:paraId="577D78EC" w14:textId="0C13E6DA">
      <w:pPr>
        <w:pStyle w:val="Heading2"/>
        <w:numPr>
          <w:ilvl w:val="0"/>
          <w:numId w:val="0"/>
        </w:numPr>
        <w:ind w:left="720"/>
        <w:rPr>
          <w:color w:val="707070" w:themeColor="accent1"/>
          <w:szCs w:val="24"/>
        </w:rPr>
      </w:pPr>
      <w:r>
        <w:rPr>
          <w:rFonts w:hint="eastAsia"/>
          <w:color w:val="707070" w:themeColor="accent1"/>
          <w:szCs w:val="24"/>
        </w:rPr>
        <w:t xml:space="preserve">We </w:t>
      </w:r>
      <w:r>
        <w:rPr>
          <w:color w:val="707070" w:themeColor="accent1"/>
          <w:szCs w:val="24"/>
        </w:rPr>
        <w:t xml:space="preserve">are currently hosting the </w:t>
      </w:r>
      <w:r w:rsidR="004177A3">
        <w:rPr>
          <w:color w:val="707070" w:themeColor="accent1"/>
          <w:szCs w:val="24"/>
        </w:rPr>
        <w:t>server on Heroku which the app connects to. Thus it is not needed to locally run the server for the app to work. If you want to try</w:t>
      </w:r>
      <w:r w:rsidR="008009E1">
        <w:rPr>
          <w:color w:val="707070" w:themeColor="accent1"/>
          <w:szCs w:val="24"/>
        </w:rPr>
        <w:t xml:space="preserve"> to run the server locally, the required environment is as follows:</w:t>
      </w:r>
    </w:p>
    <w:p w:rsidR="008009E1" w:rsidP="008009E1" w:rsidRDefault="70824787" w14:paraId="728BDF8E" w14:textId="6F2E8067">
      <w:pPr>
        <w:pStyle w:val="Heading3"/>
      </w:pPr>
      <w:r>
        <w:t>Python 3.6</w:t>
      </w:r>
    </w:p>
    <w:p w:rsidR="00027134" w:rsidP="008009E1" w:rsidRDefault="70824787" w14:paraId="6600F52A" w14:textId="7AABA15C">
      <w:pPr>
        <w:pStyle w:val="Heading3"/>
      </w:pPr>
      <w:r>
        <w:t>Packages: korail2, flask (their dependencies are automatically installed by pip)</w:t>
      </w:r>
    </w:p>
    <w:p w:rsidRPr="008009E1" w:rsidR="00D37FDA" w:rsidP="00A2154C" w:rsidRDefault="00D37FDA" w14:paraId="255A3984" w14:textId="77777777">
      <w:pPr>
        <w:pStyle w:val="Heading3"/>
        <w:numPr>
          <w:ilvl w:val="0"/>
          <w:numId w:val="0"/>
        </w:numPr>
      </w:pPr>
    </w:p>
    <w:p w:rsidR="00095882" w:rsidRDefault="70824787" w14:paraId="2E4023D9" w14:textId="065A720B">
      <w:pPr>
        <w:pStyle w:val="Heading1"/>
      </w:pPr>
      <w:r>
        <w:t>앱</w:t>
      </w:r>
      <w:r>
        <w:t xml:space="preserve"> </w:t>
      </w:r>
      <w:r>
        <w:t>구조</w:t>
      </w:r>
      <w:r>
        <w:t xml:space="preserve"> </w:t>
      </w:r>
      <w:r>
        <w:t>및</w:t>
      </w:r>
      <w:r>
        <w:t xml:space="preserve"> </w:t>
      </w:r>
      <w:r>
        <w:t>기능</w:t>
      </w:r>
      <w:r>
        <w:t xml:space="preserve"> </w:t>
      </w:r>
      <w:r>
        <w:t>구현</w:t>
      </w:r>
    </w:p>
    <w:p w:rsidR="0EF7C5BA" w:rsidP="0EF7C5BA" w:rsidRDefault="0EF7C5BA" w14:paraId="14517786" w14:textId="065A720B">
      <w:pPr>
        <w:pStyle w:val="Heading1"/>
        <w:numPr>
          <w:ilvl w:val="0"/>
          <w:numId w:val="0"/>
        </w:numPr>
        <w:ind w:left="142"/>
      </w:pPr>
    </w:p>
    <w:p w:rsidR="000C66FD" w:rsidP="000C66FD" w:rsidRDefault="6B4D6F83" w14:paraId="6A29B843" w14:textId="77777777">
      <w:pPr>
        <w:ind w:left="142"/>
        <w:jc w:val="center"/>
      </w:pPr>
      <w:r>
        <w:rPr>
          <w:noProof/>
        </w:rPr>
        <w:drawing>
          <wp:inline distT="0" distB="0" distL="0" distR="0" wp14:anchorId="13463E5B" wp14:editId="503971D3">
            <wp:extent cx="4038600" cy="2692400"/>
            <wp:effectExtent l="0" t="0" r="0" b="0"/>
            <wp:docPr id="1015017946" name="Picture 1015017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8600" cy="2692400"/>
                    </a:xfrm>
                    <a:prstGeom prst="rect">
                      <a:avLst/>
                    </a:prstGeom>
                  </pic:spPr>
                </pic:pic>
              </a:graphicData>
            </a:graphic>
          </wp:inline>
        </w:drawing>
      </w:r>
    </w:p>
    <w:p w:rsidR="6BEE166F" w:rsidP="6BEE166F" w:rsidRDefault="6BEE166F" w14:paraId="7AA54798" w14:textId="3E00C3B7">
      <w:pPr>
        <w:ind w:left="142"/>
        <w:jc w:val="center"/>
      </w:pPr>
      <w:r w:rsidRPr="6BEE166F">
        <w:rPr>
          <w:i/>
          <w:iCs/>
        </w:rPr>
        <w:t>Activity Diagram</w:t>
      </w:r>
    </w:p>
    <w:p w:rsidR="6BEE166F" w:rsidP="1A8D9F9F" w:rsidRDefault="762D37A5" w14:paraId="26943B0F" w14:textId="3E00C3B7">
      <w:pPr>
        <w:pStyle w:val="Heading3"/>
        <w:numPr>
          <w:ilvl w:val="2"/>
          <w:numId w:val="0"/>
        </w:numPr>
        <w:ind w:left="142"/>
      </w:pPr>
      <w:r w:rsidRPr="762D37A5">
        <w:rPr>
          <w:rStyle w:val="IntenseEmphasis"/>
        </w:rPr>
        <w:t>MainActivity</w:t>
      </w:r>
    </w:p>
    <w:p w:rsidR="6BEE166F" w:rsidP="6BEE166F" w:rsidRDefault="6BEE166F" w14:paraId="45BEF19C" w14:textId="3E00C3B7">
      <w:pPr>
        <w:ind w:left="142"/>
      </w:pPr>
    </w:p>
    <w:p w:rsidRPr="000C66FD" w:rsidR="000C66FD" w:rsidP="6B4D6F83" w:rsidRDefault="016119AD" w14:paraId="76936555" w14:textId="3F8EB21F">
      <w:pPr>
        <w:ind w:left="142"/>
      </w:pPr>
      <w:r>
        <w:t xml:space="preserve">Our app consists of 3 activities and 2 fragments. MainActivity contains a frameLayout which contains one of the fragments at a time. One fragment shows a map of the </w:t>
      </w:r>
      <w:r>
        <w:t>경부선</w:t>
      </w:r>
      <w:r>
        <w:t xml:space="preserve"> train line and the other lets the user select a </w:t>
      </w:r>
      <w:r>
        <w:t>출발역</w:t>
      </w:r>
      <w:r>
        <w:t xml:space="preserve"> and </w:t>
      </w:r>
      <w:r>
        <w:t>도착역</w:t>
      </w:r>
      <w:r>
        <w:t xml:space="preserve"> to start searching for tickets. Two buttons switch between the fragments.</w:t>
      </w:r>
    </w:p>
    <w:p w:rsidR="016119AD" w:rsidP="016119AD" w:rsidRDefault="016119AD" w14:paraId="55190782" w14:textId="58D14B0C">
      <w:pPr>
        <w:ind w:left="142"/>
      </w:pPr>
      <w:r>
        <w:rPr>
          <w:noProof/>
        </w:rPr>
        <w:drawing>
          <wp:inline distT="0" distB="0" distL="0" distR="0" wp14:anchorId="7A2B3D6D" wp14:editId="44DD2889">
            <wp:extent cx="4572000" cy="485775"/>
            <wp:effectExtent l="0" t="0" r="0" b="0"/>
            <wp:docPr id="1982674853" name="Picture 101817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175697"/>
                    <pic:cNvPicPr/>
                  </pic:nvPicPr>
                  <pic:blipFill>
                    <a:blip r:embed="rId8">
                      <a:extLst>
                        <a:ext uri="{28A0092B-C50C-407E-A947-70E740481C1C}">
                          <a14:useLocalDpi xmlns:a14="http://schemas.microsoft.com/office/drawing/2010/main" val="0"/>
                        </a:ext>
                      </a:extLst>
                    </a:blip>
                    <a:stretch>
                      <a:fillRect/>
                    </a:stretch>
                  </pic:blipFill>
                  <pic:spPr>
                    <a:xfrm>
                      <a:off x="0" y="0"/>
                      <a:ext cx="4572000" cy="485775"/>
                    </a:xfrm>
                    <a:prstGeom prst="rect">
                      <a:avLst/>
                    </a:prstGeom>
                  </pic:spPr>
                </pic:pic>
              </a:graphicData>
            </a:graphic>
          </wp:inline>
        </w:drawing>
      </w:r>
    </w:p>
    <w:p w:rsidR="016119AD" w:rsidP="016119AD" w:rsidRDefault="016119AD" w14:paraId="3742F3B6" w14:textId="400E4DEC">
      <w:pPr>
        <w:ind w:left="142"/>
      </w:pPr>
    </w:p>
    <w:p w:rsidR="016119AD" w:rsidP="016119AD" w:rsidRDefault="762D37A5" w14:paraId="736F51C5" w14:textId="72963F74">
      <w:pPr>
        <w:ind w:left="0" w:firstLine="142"/>
      </w:pPr>
      <w:r>
        <w:t>Here, if there is no fragment is loaded (when the app is first launched), the ticket search fragment is added to the frameLayout.</w:t>
      </w:r>
    </w:p>
    <w:p w:rsidR="016119AD" w:rsidP="016119AD" w:rsidRDefault="016119AD" w14:paraId="527A73EF" w14:textId="74D7CC4B">
      <w:pPr>
        <w:ind w:left="0" w:firstLine="142"/>
      </w:pPr>
    </w:p>
    <w:p w:rsidR="4CCB5DCE" w:rsidP="4CCB5DCE" w:rsidRDefault="4CCB5DCE" w14:paraId="711DCCE9" w14:textId="74D7CC4B">
      <w:pPr>
        <w:ind w:left="0" w:firstLine="142"/>
      </w:pPr>
      <w:r>
        <w:rPr>
          <w:noProof/>
        </w:rPr>
        <w:drawing>
          <wp:inline distT="0" distB="0" distL="0" distR="0" wp14:anchorId="0D17F8B2" wp14:editId="292D0F5E">
            <wp:extent cx="2305050" cy="342900"/>
            <wp:effectExtent l="0" t="0" r="0" b="0"/>
            <wp:docPr id="1950203080" name="Picture 3436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69307"/>
                    <pic:cNvPicPr/>
                  </pic:nvPicPr>
                  <pic:blipFill>
                    <a:blip r:embed="rId9">
                      <a:extLst>
                        <a:ext uri="{28A0092B-C50C-407E-A947-70E740481C1C}">
                          <a14:useLocalDpi xmlns:a14="http://schemas.microsoft.com/office/drawing/2010/main" val="0"/>
                        </a:ext>
                      </a:extLst>
                    </a:blip>
                    <a:stretch>
                      <a:fillRect/>
                    </a:stretch>
                  </pic:blipFill>
                  <pic:spPr>
                    <a:xfrm>
                      <a:off x="0" y="0"/>
                      <a:ext cx="2305050" cy="342900"/>
                    </a:xfrm>
                    <a:prstGeom prst="rect">
                      <a:avLst/>
                    </a:prstGeom>
                  </pic:spPr>
                </pic:pic>
              </a:graphicData>
            </a:graphic>
          </wp:inline>
        </w:drawing>
      </w:r>
    </w:p>
    <w:p w:rsidR="4CCB5DCE" w:rsidP="4CCB5DCE" w:rsidRDefault="4CCB5DCE" w14:paraId="4C790F4C" w14:textId="72957978">
      <w:pPr>
        <w:ind w:left="0" w:firstLine="142"/>
      </w:pPr>
      <w:r>
        <w:rPr>
          <w:noProof/>
        </w:rPr>
        <w:drawing>
          <wp:inline distT="0" distB="0" distL="0" distR="0" wp14:anchorId="227DDD25" wp14:editId="4FF12ABA">
            <wp:extent cx="4572000" cy="2295525"/>
            <wp:effectExtent l="0" t="0" r="0" b="0"/>
            <wp:docPr id="856874103" name="Picture 191220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201707"/>
                    <pic:cNvPicPr/>
                  </pic:nvPicPr>
                  <pic:blipFill>
                    <a:blip r:embed="rId10">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rsidR="4CCB5DCE" w:rsidP="4CCB5DCE" w:rsidRDefault="762D37A5" w14:paraId="021150DD" w14:textId="6543D52F">
      <w:pPr>
        <w:ind w:left="0" w:firstLine="142"/>
      </w:pPr>
      <w:r>
        <w:t>Here, the onClickListener of each button replaces the fragment in the frameLayout with the correct new fragment.</w:t>
      </w:r>
    </w:p>
    <w:p w:rsidR="016119AD" w:rsidP="016119AD" w:rsidRDefault="016119AD" w14:paraId="55622236" w14:textId="153248A9">
      <w:pPr>
        <w:ind w:left="142"/>
      </w:pPr>
    </w:p>
    <w:p w:rsidR="6B4D6F83" w:rsidP="6B4D6F83" w:rsidRDefault="6B4D6F83" w14:paraId="1D70822F" w14:textId="6543D52F">
      <w:pPr>
        <w:ind w:left="142"/>
      </w:pPr>
      <w:r>
        <w:rPr>
          <w:noProof/>
        </w:rPr>
        <w:drawing>
          <wp:inline distT="0" distB="0" distL="0" distR="0" wp14:anchorId="5BA6D951" wp14:editId="6C2D7E21">
            <wp:extent cx="4572000" cy="1905000"/>
            <wp:effectExtent l="0" t="0" r="0" b="0"/>
            <wp:docPr id="924353411" name="Picture 2021179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179514"/>
                    <pic:cNvPicPr/>
                  </pic:nvPicPr>
                  <pic:blipFill>
                    <a:blip r:embed="rId11">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rsidR="505252BC" w:rsidP="505252BC" w:rsidRDefault="505252BC" w14:paraId="1E203657" w14:textId="6543D52F">
      <w:pPr>
        <w:ind w:left="142"/>
        <w:jc w:val="center"/>
      </w:pPr>
      <w:r w:rsidRPr="505252BC">
        <w:rPr>
          <w:i/>
          <w:iCs/>
        </w:rPr>
        <w:t>Fragment Diagram</w:t>
      </w:r>
    </w:p>
    <w:p w:rsidR="505252BC" w:rsidP="505252BC" w:rsidRDefault="762D37A5" w14:paraId="3699C6FD" w14:textId="48631590">
      <w:pPr>
        <w:ind w:left="142"/>
      </w:pPr>
      <w:r>
        <w:t xml:space="preserve">The ticket search fragment contains  a CalendarView to select the date and two spinners to select the </w:t>
      </w:r>
      <w:r>
        <w:t>출발역</w:t>
      </w:r>
      <w:r>
        <w:t xml:space="preserve"> and </w:t>
      </w:r>
      <w:r>
        <w:t>도착역</w:t>
      </w:r>
      <w:r>
        <w:t>.</w:t>
      </w:r>
    </w:p>
    <w:p w:rsidR="5E9B08C5" w:rsidP="2BFE4139" w:rsidRDefault="5E9B08C5" w14:paraId="0B4ECEE8" w14:textId="7E10EE80">
      <w:pPr>
        <w:ind w:left="142"/>
      </w:pPr>
    </w:p>
    <w:p w:rsidR="4B7D91E6" w:rsidP="4B7D91E6" w:rsidRDefault="4B7D91E6" w14:paraId="7BD6F6E1" w14:textId="37000C71">
      <w:pPr>
        <w:ind w:left="0"/>
      </w:pPr>
      <w:r>
        <w:rPr>
          <w:noProof/>
        </w:rPr>
        <w:drawing>
          <wp:inline distT="0" distB="0" distL="0" distR="0" wp14:anchorId="6835C371" wp14:editId="58A86D0B">
            <wp:extent cx="4572000" cy="733425"/>
            <wp:effectExtent l="0" t="0" r="0" b="0"/>
            <wp:docPr id="593913199" name="Picture 197819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197255"/>
                    <pic:cNvPicPr/>
                  </pic:nvPicPr>
                  <pic:blipFill>
                    <a:blip r:embed="rId12">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rsidR="64ED5F29" w:rsidP="64ED5F29" w:rsidRDefault="64ED5F29" w14:paraId="0911CF70" w14:textId="37000C71">
      <w:pPr>
        <w:ind w:left="0"/>
      </w:pPr>
      <w:r>
        <w:rPr>
          <w:noProof/>
        </w:rPr>
        <w:drawing>
          <wp:inline distT="0" distB="0" distL="0" distR="0" wp14:anchorId="13DE7C72" wp14:editId="1D07E733">
            <wp:extent cx="2133600" cy="2133600"/>
            <wp:effectExtent l="0" t="0" r="0" b="0"/>
            <wp:docPr id="1905839002" name="Picture 113578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785626"/>
                    <pic:cNvPicPr/>
                  </pic:nvPicPr>
                  <pic:blipFill>
                    <a:blip r:embed="rId13">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4B7D91E6" w:rsidP="4B7D91E6" w:rsidRDefault="762D37A5" w14:paraId="276647EE" w14:textId="09F01573">
      <w:pPr>
        <w:ind w:left="0"/>
      </w:pPr>
      <w:r>
        <w:t>The stations for the spinner dropdowns are set using an adapter. Since both spinners should have the  same stations, we reuse the adapter. The  names of the stations are stored  in res/values/strings.xml to improve maintainability.</w:t>
      </w:r>
    </w:p>
    <w:p w:rsidR="09F01573" w:rsidP="64ED5F29" w:rsidRDefault="09F01573" w14:paraId="188CCD51" w14:textId="37000C71">
      <w:pPr>
        <w:ind w:left="0"/>
      </w:pPr>
    </w:p>
    <w:p w:rsidR="64ED5F29" w:rsidP="64ED5F29" w:rsidRDefault="64ED5F29" w14:paraId="5D1B2698" w14:textId="37000C71">
      <w:pPr>
        <w:ind w:left="0"/>
      </w:pPr>
      <w:r>
        <w:rPr>
          <w:noProof/>
        </w:rPr>
        <w:drawing>
          <wp:inline distT="0" distB="0" distL="0" distR="0" wp14:anchorId="7B4DD7B2" wp14:editId="0B2959B5">
            <wp:extent cx="4572000" cy="1990725"/>
            <wp:effectExtent l="0" t="0" r="0" b="0"/>
            <wp:docPr id="1990665199" name="Picture 90884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849621"/>
                    <pic:cNvPicPr/>
                  </pic:nvPicPr>
                  <pic:blipFill>
                    <a:blip r:embed="rId14">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rsidR="64ED5F29" w:rsidP="64ED5F29" w:rsidRDefault="762D37A5" w14:paraId="3931B76D" w14:textId="414C151A">
      <w:pPr>
        <w:ind w:left="0"/>
      </w:pPr>
      <w:r>
        <w:t>We then set appropriate listeners for each widget.</w:t>
      </w:r>
    </w:p>
    <w:p w:rsidR="6F3967D2" w:rsidP="6F3967D2" w:rsidRDefault="6F3967D2" w14:paraId="4554D1F6" w14:textId="414C151A">
      <w:pPr>
        <w:ind w:left="0"/>
      </w:pPr>
      <w:r>
        <w:rPr>
          <w:noProof/>
        </w:rPr>
        <w:drawing>
          <wp:inline distT="0" distB="0" distL="0" distR="0" wp14:anchorId="4339E796" wp14:editId="4E2649A8">
            <wp:extent cx="4572000" cy="1390650"/>
            <wp:effectExtent l="0" t="0" r="0" b="0"/>
            <wp:docPr id="125394762" name="Picture 52646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464832"/>
                    <pic:cNvPicPr/>
                  </pic:nvPicPr>
                  <pic:blipFill>
                    <a:blip r:embed="rId15">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rsidR="6F3967D2" w:rsidP="78FAD9B6" w:rsidRDefault="762D37A5" w14:paraId="306D6FF0" w14:textId="4B0D86FE">
      <w:pPr>
        <w:ind w:left="0"/>
      </w:pPr>
      <w:r>
        <w:t xml:space="preserve">The submit button checks  whether the </w:t>
      </w:r>
      <w:r>
        <w:t>출발역</w:t>
      </w:r>
      <w:r>
        <w:t xml:space="preserve"> and </w:t>
      </w:r>
      <w:r>
        <w:t>도착역</w:t>
      </w:r>
      <w:r>
        <w:t xml:space="preserve"> are different, else it throws an error. If they're different it creates an intent to go to SelectTimeActivity, adds the selected </w:t>
      </w:r>
      <w:r>
        <w:t>검색조건</w:t>
      </w:r>
      <w:r>
        <w:t>, and starts the activity.</w:t>
      </w:r>
    </w:p>
    <w:p w:rsidR="78FAD9B6" w:rsidP="78FAD9B6" w:rsidRDefault="78FAD9B6" w14:paraId="3286E721" w14:textId="4B0D86FE">
      <w:pPr>
        <w:ind w:left="0"/>
      </w:pPr>
    </w:p>
    <w:p w:rsidR="78FAD9B6" w:rsidP="78FAD9B6" w:rsidRDefault="762D37A5" w14:paraId="74E1392D" w14:textId="4B0D86FE">
      <w:pPr>
        <w:ind w:left="0"/>
      </w:pPr>
      <w:r>
        <w:t>The map fragment only contains an ImageView.</w:t>
      </w:r>
    </w:p>
    <w:p w:rsidR="78FAD9B6" w:rsidP="78FAD9B6" w:rsidRDefault="78FAD9B6" w14:paraId="565C6910" w14:textId="4B0D86FE">
      <w:pPr>
        <w:ind w:left="0"/>
      </w:pPr>
    </w:p>
    <w:p w:rsidR="78FAD9B6" w:rsidP="78FAD9B6" w:rsidRDefault="78FAD9B6" w14:paraId="1311478B" w14:textId="4B0D86FE">
      <w:pPr>
        <w:ind w:left="0"/>
      </w:pPr>
    </w:p>
    <w:p w:rsidR="1A8D9F9F" w:rsidP="7B3D8AF3" w:rsidRDefault="1A8D9F9F" w14:paraId="0C781CEA" w14:textId="4D50383B">
      <w:pPr>
        <w:ind w:left="0"/>
      </w:pPr>
    </w:p>
    <w:p w:rsidR="7B3D8AF3" w:rsidP="7B3D8AF3" w:rsidRDefault="11744243" w14:paraId="674CCB25" w14:textId="4D50383B">
      <w:pPr>
        <w:pStyle w:val="Heading3"/>
        <w:numPr>
          <w:ilvl w:val="2"/>
          <w:numId w:val="0"/>
        </w:numPr>
        <w:ind w:left="-218"/>
        <w:rPr>
          <w:rStyle w:val="IntenseEmphasis"/>
        </w:rPr>
      </w:pPr>
      <w:r w:rsidRPr="11744243">
        <w:rPr>
          <w:rStyle w:val="IntenseEmphasis"/>
        </w:rPr>
        <w:t>SelectTimeActivity</w:t>
      </w:r>
    </w:p>
    <w:p w:rsidR="7B3D8AF3" w:rsidP="7B3D8AF3" w:rsidRDefault="7B3D8AF3" w14:paraId="0B3C39BE" w14:textId="4D50383B">
      <w:pPr>
        <w:rPr>
          <w:rStyle w:val="IntenseEmphasis"/>
        </w:rPr>
      </w:pPr>
    </w:p>
    <w:p w:rsidR="7B3D8AF3" w:rsidP="0054C833" w:rsidRDefault="0054C833" w14:paraId="35F3C7A9" w14:textId="15464AA6">
      <w:pPr>
        <w:ind w:left="0"/>
      </w:pPr>
      <w:r>
        <w:t>T</w:t>
      </w:r>
      <w:r w:rsidRPr="0054C833">
        <w:t>he SelectTimeActivity layout only contains a TimePicker and a submit button.</w:t>
      </w:r>
    </w:p>
    <w:p w:rsidR="0054C833" w:rsidP="0054C833" w:rsidRDefault="0054C833" w14:paraId="3ABDAA57" w14:textId="46A93ACF">
      <w:pPr>
        <w:ind w:left="0"/>
      </w:pPr>
    </w:p>
    <w:p w:rsidR="03946530" w:rsidP="03946530" w:rsidRDefault="03946530" w14:paraId="059DB49A" w14:textId="46A93ACF">
      <w:pPr>
        <w:ind w:left="0"/>
      </w:pPr>
      <w:r>
        <w:rPr>
          <w:noProof/>
        </w:rPr>
        <w:drawing>
          <wp:inline distT="0" distB="0" distL="0" distR="0" wp14:anchorId="7F522B99" wp14:editId="77F88A27">
            <wp:extent cx="4572000" cy="1362075"/>
            <wp:effectExtent l="0" t="0" r="0" b="0"/>
            <wp:docPr id="1956023687" name="Picture 106144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444855"/>
                    <pic:cNvPicPr/>
                  </pic:nvPicPr>
                  <pic:blipFill>
                    <a:blip r:embed="rId16">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rsidR="74968D87" w:rsidP="74968D87" w:rsidRDefault="0A2FD1B6" w14:paraId="1C623A1F" w14:textId="46A93ACF">
      <w:pPr>
        <w:ind w:left="0"/>
      </w:pPr>
      <w:r>
        <w:t>We first get the extras that were added to the intent and then set some default values for the time.</w:t>
      </w:r>
    </w:p>
    <w:p w:rsidR="7B3D8AF3" w:rsidP="7B3D8AF3" w:rsidRDefault="7B3D8AF3" w14:paraId="5408463F" w14:textId="4D50383B">
      <w:pPr>
        <w:ind w:left="0"/>
      </w:pPr>
    </w:p>
    <w:p w:rsidR="7B3D8AF3" w:rsidP="7B3D8AF3" w:rsidRDefault="7B3D8AF3" w14:paraId="472523EC" w14:textId="4D50383B">
      <w:pPr>
        <w:ind w:left="0"/>
      </w:pPr>
    </w:p>
    <w:p w:rsidR="0A2FD1B6" w:rsidP="0A2FD1B6" w:rsidRDefault="0A2FD1B6" w14:paraId="420A1F84" w14:textId="40B84396">
      <w:pPr>
        <w:ind w:left="0"/>
      </w:pPr>
      <w:r>
        <w:rPr>
          <w:noProof/>
        </w:rPr>
        <w:drawing>
          <wp:inline distT="0" distB="0" distL="0" distR="0" wp14:anchorId="287FA92E" wp14:editId="743AD28A">
            <wp:extent cx="4000500" cy="1162050"/>
            <wp:effectExtent l="0" t="0" r="0" b="0"/>
            <wp:docPr id="1608668197" name="Picture 195266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665269"/>
                    <pic:cNvPicPr/>
                  </pic:nvPicPr>
                  <pic:blipFill>
                    <a:blip r:embed="rId17">
                      <a:extLst>
                        <a:ext uri="{28A0092B-C50C-407E-A947-70E740481C1C}">
                          <a14:useLocalDpi xmlns:a14="http://schemas.microsoft.com/office/drawing/2010/main" val="0"/>
                        </a:ext>
                      </a:extLst>
                    </a:blip>
                    <a:stretch>
                      <a:fillRect/>
                    </a:stretch>
                  </pic:blipFill>
                  <pic:spPr>
                    <a:xfrm>
                      <a:off x="0" y="0"/>
                      <a:ext cx="4000500" cy="1162050"/>
                    </a:xfrm>
                    <a:prstGeom prst="rect">
                      <a:avLst/>
                    </a:prstGeom>
                  </pic:spPr>
                </pic:pic>
              </a:graphicData>
            </a:graphic>
          </wp:inline>
        </w:drawing>
      </w:r>
    </w:p>
    <w:p w:rsidR="0A2FD1B6" w:rsidP="0A2FD1B6" w:rsidRDefault="762D37A5" w14:paraId="06E32B90" w14:textId="4A0609C0">
      <w:pPr>
        <w:ind w:left="0"/>
      </w:pPr>
      <w:r>
        <w:t xml:space="preserve">Here we set listeners  for each widget. The submit button first needs to make a request to the server to find tickets for the given </w:t>
      </w:r>
      <w:r>
        <w:t>검색조건</w:t>
      </w:r>
      <w:r>
        <w:t xml:space="preserve"> and then go to the next activity. For maintainability and modularity we have moved this  to a separate function.</w:t>
      </w:r>
    </w:p>
    <w:p w:rsidR="38CD6343" w:rsidP="38CD6343" w:rsidRDefault="38CD6343" w14:paraId="1AE9BD7C" w14:textId="4F3750A1">
      <w:pPr>
        <w:ind w:left="0"/>
      </w:pPr>
      <w:r>
        <w:rPr>
          <w:noProof/>
        </w:rPr>
        <w:drawing>
          <wp:inline distT="0" distB="0" distL="0" distR="0" wp14:anchorId="345EA20F" wp14:editId="03E2E7E4">
            <wp:extent cx="4572000" cy="3343275"/>
            <wp:effectExtent l="0" t="0" r="0" b="0"/>
            <wp:docPr id="46228992" name="Picture 167207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078985"/>
                    <pic:cNvPicPr/>
                  </pic:nvPicPr>
                  <pic:blipFill>
                    <a:blip r:embed="rId18">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38CD6343" w:rsidP="38CD6343" w:rsidRDefault="762D37A5" w14:paraId="422062D5" w14:textId="1196F420">
      <w:pPr>
        <w:ind w:left="0"/>
      </w:pPr>
      <w:r>
        <w:t xml:space="preserve">First, we create the correct URL that will give us the ticket. Since the focus of this project lies on the app, the server simply receives the </w:t>
      </w:r>
      <w:r>
        <w:t>검색조건</w:t>
      </w:r>
      <w:r>
        <w:t xml:space="preserve"> as part of the URL. We created a function numToString to format numbers to fit the Korail API. We then use the </w:t>
      </w:r>
      <w:r w:rsidRPr="762D37A5">
        <w:rPr>
          <w:b/>
          <w:bCs/>
        </w:rPr>
        <w:t>Volley</w:t>
      </w:r>
      <w:r>
        <w:t xml:space="preserve"> library to make the request. Since the server will respond with a JSON object, we create a JsonObjectRequest. In the response listener, we first parse the json and transform it into an object of the “TicketResult” class that we’ve created ourselves.</w:t>
      </w:r>
    </w:p>
    <w:p w:rsidR="73F5D9E8" w:rsidP="73F5D9E8" w:rsidRDefault="73F5D9E8" w14:paraId="77AED367" w14:textId="4D16ED78">
      <w:pPr>
        <w:ind w:left="0"/>
      </w:pPr>
    </w:p>
    <w:p w:rsidR="3C3CC6C4" w:rsidP="3C3CC6C4" w:rsidRDefault="3C3CC6C4" w14:paraId="2D132E89" w14:textId="4D16ED78">
      <w:pPr>
        <w:ind w:left="0"/>
      </w:pPr>
      <w:r>
        <w:rPr>
          <w:noProof/>
        </w:rPr>
        <w:drawing>
          <wp:inline distT="0" distB="0" distL="0" distR="0" wp14:anchorId="69320475" wp14:editId="094B3E23">
            <wp:extent cx="4572000" cy="3362325"/>
            <wp:effectExtent l="0" t="0" r="0" b="0"/>
            <wp:docPr id="1388038634" name="Picture 226723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23467"/>
                    <pic:cNvPicPr/>
                  </pic:nvPicPr>
                  <pic:blipFill>
                    <a:blip r:embed="rId1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rsidR="553BA44B" w:rsidP="2241E429" w:rsidRDefault="553BA44B" w14:paraId="53AE7AE1" w14:textId="74549170">
      <w:pPr>
        <w:ind w:left="0"/>
      </w:pPr>
      <w:r>
        <w:rPr>
          <w:noProof/>
        </w:rPr>
        <w:drawing>
          <wp:inline distT="0" distB="0" distL="0" distR="0" wp14:anchorId="251ECF0A" wp14:editId="505910CA">
            <wp:extent cx="4572000" cy="1905000"/>
            <wp:effectExtent l="0" t="0" r="0" b="0"/>
            <wp:docPr id="923907724" name="Picture 129622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220605"/>
                    <pic:cNvPicPr/>
                  </pic:nvPicPr>
                  <pic:blipFill>
                    <a:blip r:embed="rId20">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rsidR="71B3F616" w:rsidP="71B3F616" w:rsidRDefault="71B3F616" w14:paraId="633CC0D4" w14:textId="4154FDC4">
      <w:pPr>
        <w:ind w:left="0"/>
      </w:pPr>
      <w:r>
        <w:rPr>
          <w:noProof/>
        </w:rPr>
        <w:drawing>
          <wp:inline distT="0" distB="0" distL="0" distR="0" wp14:anchorId="60819CFD" wp14:editId="5A5E8BDD">
            <wp:extent cx="4572000" cy="2619375"/>
            <wp:effectExtent l="0" t="0" r="0" b="0"/>
            <wp:docPr id="891157131" name="Picture 116320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03139"/>
                    <pic:cNvPicPr/>
                  </pic:nvPicPr>
                  <pic:blipFill>
                    <a:blip r:embed="rId21">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rsidR="553BA44B" w:rsidP="553BA44B" w:rsidRDefault="762D37A5" w14:paraId="27376EBE" w14:textId="57A3D9B7">
      <w:pPr>
        <w:ind w:left="0"/>
      </w:pPr>
      <w:r>
        <w:t>The classes are simple data classes that store the info about the  tickets. They implement Serializable to easily store them into the bundle that will be given to the next activity. In the parseJson() function, we first get the JSON array of the tickets, then loop over it, adding each ticket to the list of tickets. This means our app would still work fine if more than 1 or 2 tickets were returned by the server. “isIndrect” is a boolean that indicates  whether the traveler  needs to change seats or trains during the journey.</w:t>
      </w:r>
    </w:p>
    <w:p w:rsidR="5EF5222E" w:rsidP="5EF5222E" w:rsidRDefault="5EF5222E" w14:paraId="42697F3F" w14:textId="56D755EE">
      <w:pPr>
        <w:ind w:left="0"/>
      </w:pPr>
    </w:p>
    <w:p w:rsidR="41E5D37B" w:rsidP="41E5D37B" w:rsidRDefault="41E5D37B" w14:paraId="7B21375F" w14:textId="56D755EE">
      <w:pPr>
        <w:ind w:left="0"/>
      </w:pPr>
      <w:r>
        <w:rPr>
          <w:noProof/>
        </w:rPr>
        <w:drawing>
          <wp:inline distT="0" distB="0" distL="0" distR="0" wp14:anchorId="36FB5B65" wp14:editId="68D879BC">
            <wp:extent cx="4572000" cy="3343275"/>
            <wp:effectExtent l="0" t="0" r="0" b="0"/>
            <wp:docPr id="1392286898" name="Picture 167207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078985"/>
                    <pic:cNvPicPr/>
                  </pic:nvPicPr>
                  <pic:blipFill>
                    <a:blip r:embed="rId18">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rsidR="0F4A2B88" w:rsidP="0F4A2B88" w:rsidRDefault="762D37A5" w14:paraId="640BB74D" w14:textId="7A6CECF3">
      <w:pPr>
        <w:ind w:left="0"/>
      </w:pPr>
      <w:r>
        <w:t>After the tickets have been fetched, we check whether they are null and pop up an error if they are. If tickets were correctly returned,  we put them into a bundle, add it to a new intent which then starts a new activity.</w:t>
      </w:r>
    </w:p>
    <w:p w:rsidR="432CE702" w:rsidP="432CE702" w:rsidRDefault="432CE702" w14:paraId="6DD2081F" w14:textId="1CADD683">
      <w:pPr>
        <w:ind w:left="0"/>
      </w:pPr>
    </w:p>
    <w:p w:rsidR="52BF698B" w:rsidP="52BF698B" w:rsidRDefault="762D37A5" w14:paraId="3F9D280E" w14:textId="11B11F47">
      <w:pPr>
        <w:ind w:left="0"/>
      </w:pPr>
      <w:r>
        <w:t>Because the Heroku server is located  in the US, response times can  sometimes be slow, hence we have set the timeout of the JSON Object request to 7 seconds before adding it to the request queue.</w:t>
      </w:r>
    </w:p>
    <w:p w:rsidR="32AF0E3E" w:rsidP="32AF0E3E" w:rsidRDefault="32AF0E3E" w14:paraId="2D3CF142" w14:textId="4869D7E7">
      <w:pPr>
        <w:ind w:left="0"/>
      </w:pPr>
    </w:p>
    <w:p w:rsidR="76572A9F" w:rsidP="76572A9F" w:rsidRDefault="76572A9F" w14:paraId="1038344E" w14:textId="4869D7E7">
      <w:pPr>
        <w:ind w:left="0"/>
      </w:pPr>
      <w:r>
        <w:rPr>
          <w:noProof/>
        </w:rPr>
        <w:drawing>
          <wp:inline distT="0" distB="0" distL="0" distR="0" wp14:anchorId="3677832A" wp14:editId="38864532">
            <wp:extent cx="4572000" cy="876300"/>
            <wp:effectExtent l="0" t="0" r="0" b="0"/>
            <wp:docPr id="834748800" name="Picture 80258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589798"/>
                    <pic:cNvPicPr/>
                  </pic:nvPicPr>
                  <pic:blipFill>
                    <a:blip r:embed="rId22">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rsidR="76572A9F" w:rsidP="76572A9F" w:rsidRDefault="762D37A5" w14:paraId="0FCAB535" w14:textId="51A42033">
      <w:pPr>
        <w:ind w:left="0"/>
      </w:pPr>
      <w:r>
        <w:t>This code ensures that if the next activity is finished by clicking “</w:t>
      </w:r>
      <w:r>
        <w:t>홈으로</w:t>
      </w:r>
      <w:r>
        <w:t>”, this activity finishes too, hence returning to the MainActivity.</w:t>
      </w:r>
    </w:p>
    <w:p w:rsidR="2D7EC5A4" w:rsidP="2D7EC5A4" w:rsidRDefault="2D7EC5A4" w14:paraId="3962E873" w14:textId="51A42033">
      <w:pPr>
        <w:ind w:left="0"/>
      </w:pPr>
    </w:p>
    <w:p w:rsidR="512AA3DE" w:rsidP="4E42611C" w:rsidRDefault="4E42611C" w14:paraId="18520A5E" w14:textId="43F3EDDA">
      <w:pPr>
        <w:pStyle w:val="Heading3"/>
        <w:numPr>
          <w:ilvl w:val="2"/>
          <w:numId w:val="0"/>
        </w:numPr>
        <w:ind w:left="-218"/>
        <w:rPr>
          <w:rStyle w:val="IntenseEmphasis"/>
        </w:rPr>
      </w:pPr>
      <w:r w:rsidRPr="4E42611C">
        <w:rPr>
          <w:rStyle w:val="IntenseEmphasis"/>
        </w:rPr>
        <w:t>ResultActivity</w:t>
      </w:r>
    </w:p>
    <w:p w:rsidR="512AA3DE" w:rsidP="512AA3DE" w:rsidRDefault="512AA3DE" w14:paraId="284A9FBC" w14:textId="4D50383B">
      <w:pPr>
        <w:rPr>
          <w:rStyle w:val="IntenseEmphasis"/>
        </w:rPr>
      </w:pPr>
    </w:p>
    <w:p w:rsidR="4E42611C" w:rsidP="20C3638F" w:rsidRDefault="20C3638F" w14:paraId="05A4A1F1" w14:textId="72D610D6">
      <w:pPr>
        <w:ind w:left="0"/>
        <w:rPr>
          <w:b/>
          <w:bCs/>
        </w:rPr>
      </w:pPr>
      <w:r>
        <w:t xml:space="preserve">The main widgets of the layout of ResultActivity are a TextView to show the date of the ticket, a </w:t>
      </w:r>
      <w:r w:rsidRPr="20C3638F">
        <w:rPr>
          <w:b/>
          <w:bCs/>
        </w:rPr>
        <w:t>ListView</w:t>
      </w:r>
      <w:r>
        <w:t xml:space="preserve"> that shows each of the tickets, a </w:t>
      </w:r>
      <w:r w:rsidRPr="20C3638F">
        <w:rPr>
          <w:b/>
          <w:bCs/>
        </w:rPr>
        <w:t xml:space="preserve">button to open the </w:t>
      </w:r>
      <w:r w:rsidRPr="20C3638F">
        <w:rPr>
          <w:b/>
          <w:bCs/>
        </w:rPr>
        <w:t>코레일의</w:t>
      </w:r>
      <w:r w:rsidRPr="20C3638F">
        <w:rPr>
          <w:b/>
          <w:bCs/>
        </w:rPr>
        <w:t xml:space="preserve"> </w:t>
      </w:r>
      <w:r w:rsidRPr="20C3638F">
        <w:rPr>
          <w:b/>
          <w:bCs/>
        </w:rPr>
        <w:t>공식적인</w:t>
      </w:r>
      <w:r w:rsidRPr="20C3638F">
        <w:rPr>
          <w:b/>
          <w:bCs/>
        </w:rPr>
        <w:t xml:space="preserve"> </w:t>
      </w:r>
      <w:r w:rsidRPr="20C3638F">
        <w:rPr>
          <w:b/>
          <w:bCs/>
        </w:rPr>
        <w:t>기차예매</w:t>
      </w:r>
      <w:r w:rsidRPr="20C3638F">
        <w:rPr>
          <w:b/>
          <w:bCs/>
        </w:rPr>
        <w:t xml:space="preserve"> </w:t>
      </w:r>
      <w:r w:rsidRPr="20C3638F">
        <w:rPr>
          <w:b/>
          <w:bCs/>
        </w:rPr>
        <w:t>앱</w:t>
      </w:r>
      <w:r w:rsidRPr="20C3638F">
        <w:rPr>
          <w:b/>
          <w:bCs/>
        </w:rPr>
        <w:t xml:space="preserve"> "</w:t>
      </w:r>
      <w:r w:rsidRPr="20C3638F">
        <w:rPr>
          <w:b/>
          <w:bCs/>
        </w:rPr>
        <w:t>코레일톡</w:t>
      </w:r>
      <w:r w:rsidRPr="20C3638F">
        <w:rPr>
          <w:b/>
          <w:bCs/>
        </w:rPr>
        <w:t xml:space="preserve">", </w:t>
      </w:r>
      <w:r>
        <w:t>and a button to directly go back to the MainActivity.</w:t>
      </w:r>
    </w:p>
    <w:p w:rsidR="20C3638F" w:rsidP="20C3638F" w:rsidRDefault="20C3638F" w14:paraId="48127CB9" w14:textId="72D610D6">
      <w:pPr>
        <w:ind w:left="0"/>
      </w:pPr>
      <w:r>
        <w:rPr>
          <w:noProof/>
        </w:rPr>
        <w:drawing>
          <wp:inline distT="0" distB="0" distL="0" distR="0" wp14:anchorId="1517CA98" wp14:editId="1E47A151">
            <wp:extent cx="4919577" cy="1762849"/>
            <wp:effectExtent l="0" t="0" r="0" b="0"/>
            <wp:docPr id="1345305412" name="Picture 160275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758466"/>
                    <pic:cNvPicPr/>
                  </pic:nvPicPr>
                  <pic:blipFill>
                    <a:blip r:embed="rId23">
                      <a:extLst>
                        <a:ext uri="{28A0092B-C50C-407E-A947-70E740481C1C}">
                          <a14:useLocalDpi xmlns:a14="http://schemas.microsoft.com/office/drawing/2010/main" val="0"/>
                        </a:ext>
                      </a:extLst>
                    </a:blip>
                    <a:stretch>
                      <a:fillRect/>
                    </a:stretch>
                  </pic:blipFill>
                  <pic:spPr>
                    <a:xfrm>
                      <a:off x="0" y="0"/>
                      <a:ext cx="4919577" cy="1762849"/>
                    </a:xfrm>
                    <a:prstGeom prst="rect">
                      <a:avLst/>
                    </a:prstGeom>
                  </pic:spPr>
                </pic:pic>
              </a:graphicData>
            </a:graphic>
          </wp:inline>
        </w:drawing>
      </w:r>
    </w:p>
    <w:p w:rsidR="0211090E" w:rsidP="0211090E" w:rsidRDefault="762D37A5" w14:paraId="6AB2D546" w14:textId="46CD6993">
      <w:pPr>
        <w:ind w:left="0"/>
      </w:pPr>
      <w:r>
        <w:t>First, we unpack the  bundle from the intent. Then, we create a new adapter for the ListView, using the tickets from the bundle. The listview is then set to use this adapter. Since we want to show more than just one string on each item of the listview, we have created our own listview item layout and a custom adapter class  that can be instantiated directly from an array of tickets, to improve maintainability and modularity.</w:t>
      </w:r>
    </w:p>
    <w:p w:rsidR="74BABC4B" w:rsidP="74BABC4B" w:rsidRDefault="74BABC4B" w14:paraId="19052167" w14:textId="46CD6993">
      <w:pPr>
        <w:ind w:left="0"/>
      </w:pPr>
    </w:p>
    <w:p w:rsidR="2A4A1E6B" w:rsidP="6B10988F" w:rsidRDefault="2A4A1E6B" w14:paraId="0D361C6A" w14:textId="4D438C2F">
      <w:pPr>
        <w:ind w:left="0"/>
      </w:pPr>
      <w:r>
        <w:rPr>
          <w:noProof/>
        </w:rPr>
        <w:drawing>
          <wp:inline distT="0" distB="0" distL="0" distR="0" wp14:anchorId="4DD717F7" wp14:editId="3908F2BE">
            <wp:extent cx="4572000" cy="3390900"/>
            <wp:effectExtent l="0" t="0" r="0" b="0"/>
            <wp:docPr id="1956183533" name="Picture 90272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724427"/>
                    <pic:cNvPicPr/>
                  </pic:nvPicPr>
                  <pic:blipFill>
                    <a:blip r:embed="rId24">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rsidR="6CD1A95F" w:rsidP="6CD1A95F" w:rsidRDefault="6CD1A95F" w14:paraId="444B382A" w14:textId="4D438C2F">
      <w:pPr>
        <w:ind w:left="0"/>
      </w:pPr>
      <w:r>
        <w:rPr>
          <w:noProof/>
        </w:rPr>
        <w:drawing>
          <wp:inline distT="0" distB="0" distL="0" distR="0" wp14:anchorId="2CAAD723" wp14:editId="405E2889">
            <wp:extent cx="4572000" cy="1790700"/>
            <wp:effectExtent l="0" t="0" r="0" b="0"/>
            <wp:docPr id="756191180" name="Picture 2780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2307"/>
                    <pic:cNvPicPr/>
                  </pic:nvPicPr>
                  <pic:blipFill>
                    <a:blip r:embed="rId25">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4E0486EF" w:rsidP="4E0486EF" w:rsidRDefault="762D37A5" w14:paraId="5DD70ECD" w14:textId="707218CF">
      <w:pPr>
        <w:ind w:left="0"/>
      </w:pPr>
      <w:r>
        <w:t>The item_ticket layout uses a few TextViews to display the ticket info and and ImageView for the arrow.</w:t>
      </w:r>
    </w:p>
    <w:p w:rsidR="7B30DEE7" w:rsidP="7B30DEE7" w:rsidRDefault="7B30DEE7" w14:paraId="7EB2B1A1" w14:textId="4D438C2F">
      <w:pPr>
        <w:ind w:left="0"/>
      </w:pPr>
    </w:p>
    <w:p w:rsidR="2A4A1E6B" w:rsidP="2A4A1E6B" w:rsidRDefault="762D37A5" w14:paraId="6F5B6A18" w14:textId="605501EB">
      <w:pPr>
        <w:ind w:left="0"/>
      </w:pPr>
      <w:r>
        <w:t>The TicketAdapter has to extend the ArrayAdapter class. It first needs to inflate the view with our item_ticket layout. It then gets the attributes of the ticket corresponding to the view and displays  them in the various widgets.</w:t>
      </w:r>
    </w:p>
    <w:p w:rsidR="512AA3DE" w:rsidP="512AA3DE" w:rsidRDefault="512AA3DE" w14:paraId="1AA8AC5B" w14:textId="25EC73BC">
      <w:pPr>
        <w:ind w:left="0"/>
      </w:pPr>
    </w:p>
    <w:p w:rsidR="10FAF149" w:rsidP="10FAF149" w:rsidRDefault="10FAF149" w14:paraId="73F4A5A9" w14:textId="25EC73BC">
      <w:pPr>
        <w:ind w:left="0"/>
      </w:pPr>
      <w:r>
        <w:rPr>
          <w:noProof/>
        </w:rPr>
        <w:drawing>
          <wp:inline distT="0" distB="0" distL="0" distR="0" wp14:anchorId="19736077" wp14:editId="2E4DF617">
            <wp:extent cx="4572000" cy="1581150"/>
            <wp:effectExtent l="0" t="0" r="0" b="0"/>
            <wp:docPr id="811635136" name="Picture 113063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638109"/>
                    <pic:cNvPicPr/>
                  </pic:nvPicPr>
                  <pic:blipFill>
                    <a:blip r:embed="rId26">
                      <a:extLst>
                        <a:ext uri="{28A0092B-C50C-407E-A947-70E740481C1C}">
                          <a14:useLocalDpi xmlns:a14="http://schemas.microsoft.com/office/drawing/2010/main" val="0"/>
                        </a:ext>
                      </a:extLst>
                    </a:blip>
                    <a:stretch>
                      <a:fillRect/>
                    </a:stretch>
                  </pic:blipFill>
                  <pic:spPr>
                    <a:xfrm>
                      <a:off x="0" y="0"/>
                      <a:ext cx="4572000" cy="1581150"/>
                    </a:xfrm>
                    <a:prstGeom prst="rect">
                      <a:avLst/>
                    </a:prstGeom>
                  </pic:spPr>
                </pic:pic>
              </a:graphicData>
            </a:graphic>
          </wp:inline>
        </w:drawing>
      </w:r>
    </w:p>
    <w:p w:rsidR="1DE4A0EF" w:rsidP="1DE4A0EF" w:rsidRDefault="762D37A5" w14:paraId="0A26976E" w14:textId="02508F5B">
      <w:pPr>
        <w:ind w:left="0"/>
      </w:pPr>
      <w:r>
        <w:t>Going back to the remainder of the ResultActivity, the main points here are the button listeners. The first button opens the Korail app. It first creates an intent to the Korail app. The intent needs to be null-checked  in case the user does not have the Korail app installed. If it does have the app, the activity is launched, starting the Korail app.</w:t>
      </w:r>
    </w:p>
    <w:p w:rsidR="1B4C5FA0" w:rsidP="1B4C5FA0" w:rsidRDefault="1B4C5FA0" w14:paraId="6B29C4C7" w14:textId="02508F5B">
      <w:pPr>
        <w:ind w:left="0"/>
      </w:pPr>
    </w:p>
    <w:p w:rsidR="1B4C5FA0" w:rsidP="1B4C5FA0" w:rsidRDefault="762D37A5" w14:paraId="063741F9" w14:textId="2FAA0814">
      <w:pPr>
        <w:ind w:left="0"/>
      </w:pPr>
      <w:r>
        <w:t xml:space="preserve">The </w:t>
      </w:r>
      <w:r>
        <w:t>홈으로</w:t>
      </w:r>
      <w:r>
        <w:t xml:space="preserve"> button simply sets the activity’s result and finishes it.</w:t>
      </w:r>
    </w:p>
    <w:p w:rsidR="343DBAEE" w:rsidP="343DBAEE" w:rsidRDefault="343DBAEE" w14:paraId="77316AAD" w14:textId="4218DBFB">
      <w:pPr>
        <w:ind w:left="0"/>
      </w:pPr>
    </w:p>
    <w:p w:rsidR="0EF7C5BA" w:rsidP="0EF7C5BA" w:rsidRDefault="762D37A5" w14:paraId="485A06D1" w14:textId="44FDD1E4">
      <w:pPr>
        <w:pStyle w:val="Heading3"/>
        <w:numPr>
          <w:ilvl w:val="2"/>
          <w:numId w:val="0"/>
        </w:numPr>
        <w:rPr>
          <w:rStyle w:val="IntenseEmphasis"/>
        </w:rPr>
      </w:pPr>
      <w:r w:rsidRPr="762D37A5">
        <w:rPr>
          <w:rStyle w:val="IntenseEmphasis"/>
        </w:rPr>
        <w:t>UI Design</w:t>
      </w:r>
    </w:p>
    <w:p w:rsidR="0EF7C5BA" w:rsidP="0EF7C5BA" w:rsidRDefault="0EF7C5BA" w14:paraId="50358A6D" w14:textId="7819E4BC">
      <w:pPr>
        <w:ind w:left="0"/>
      </w:pPr>
    </w:p>
    <w:p w:rsidR="1F400099" w:rsidP="1642EBAB" w:rsidRDefault="1F400099" w14:paraId="605F06B5" w14:textId="11A2E729">
      <w:pPr>
        <w:ind w:left="0"/>
      </w:pPr>
      <w:r>
        <w:rPr>
          <w:noProof/>
        </w:rPr>
        <w:drawing>
          <wp:inline distT="0" distB="0" distL="0" distR="0" wp14:anchorId="714B7063" wp14:editId="78F93F55">
            <wp:extent cx="4572000" cy="895350"/>
            <wp:effectExtent l="0" t="0" r="0" b="0"/>
            <wp:docPr id="745242062" name="Picture 209812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126571"/>
                    <pic:cNvPicPr/>
                  </pic:nvPicPr>
                  <pic:blipFill>
                    <a:blip r:embed="rId27">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rsidR="7ADF773A" w:rsidP="7ADF773A" w:rsidRDefault="7ADF773A" w14:paraId="116EBC54" w14:textId="7CB164B5">
      <w:pPr>
        <w:ind w:left="0"/>
      </w:pPr>
      <w:r>
        <w:rPr>
          <w:noProof/>
        </w:rPr>
        <w:drawing>
          <wp:inline distT="0" distB="0" distL="0" distR="0" wp14:anchorId="64452BE3" wp14:editId="6AEDD717">
            <wp:extent cx="3375712" cy="2669446"/>
            <wp:effectExtent l="0" t="0" r="0" b="0"/>
            <wp:docPr id="1543315743" name="Picture 134718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183948"/>
                    <pic:cNvPicPr/>
                  </pic:nvPicPr>
                  <pic:blipFill>
                    <a:blip r:embed="rId28">
                      <a:extLst>
                        <a:ext uri="{28A0092B-C50C-407E-A947-70E740481C1C}">
                          <a14:useLocalDpi xmlns:a14="http://schemas.microsoft.com/office/drawing/2010/main" val="0"/>
                        </a:ext>
                      </a:extLst>
                    </a:blip>
                    <a:stretch>
                      <a:fillRect/>
                    </a:stretch>
                  </pic:blipFill>
                  <pic:spPr>
                    <a:xfrm>
                      <a:off x="0" y="0"/>
                      <a:ext cx="3375712" cy="2669446"/>
                    </a:xfrm>
                    <a:prstGeom prst="rect">
                      <a:avLst/>
                    </a:prstGeom>
                  </pic:spPr>
                </pic:pic>
              </a:graphicData>
            </a:graphic>
          </wp:inline>
        </w:drawing>
      </w:r>
      <w:r>
        <w:rPr>
          <w:noProof/>
        </w:rPr>
        <w:drawing>
          <wp:inline distT="0" distB="0" distL="0" distR="0" wp14:anchorId="09B4B629" wp14:editId="26AE717C">
            <wp:extent cx="1905000" cy="3167529"/>
            <wp:effectExtent l="0" t="0" r="0" b="0"/>
            <wp:docPr id="1569341366" name="Picture 12546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65010"/>
                    <pic:cNvPicPr/>
                  </pic:nvPicPr>
                  <pic:blipFill>
                    <a:blip r:embed="rId29">
                      <a:extLst>
                        <a:ext uri="{28A0092B-C50C-407E-A947-70E740481C1C}">
                          <a14:useLocalDpi xmlns:a14="http://schemas.microsoft.com/office/drawing/2010/main" val="0"/>
                        </a:ext>
                      </a:extLst>
                    </a:blip>
                    <a:stretch>
                      <a:fillRect/>
                    </a:stretch>
                  </pic:blipFill>
                  <pic:spPr>
                    <a:xfrm>
                      <a:off x="0" y="0"/>
                      <a:ext cx="1905000" cy="3167529"/>
                    </a:xfrm>
                    <a:prstGeom prst="rect">
                      <a:avLst/>
                    </a:prstGeom>
                  </pic:spPr>
                </pic:pic>
              </a:graphicData>
            </a:graphic>
          </wp:inline>
        </w:drawing>
      </w:r>
    </w:p>
    <w:p w:rsidR="0EF7C5BA" w:rsidP="3447C4C3" w:rsidRDefault="762D37A5" w14:paraId="4ADCA0DD" w14:textId="61723E6F">
      <w:pPr>
        <w:ind w:left="0"/>
      </w:pPr>
      <w:r>
        <w:t>We have used the Material UI theme without an app bar. The layouts are based on ConstraintLayout, with one FrameLayout is used to hold the MainActivity’s fragments.</w:t>
      </w:r>
    </w:p>
    <w:p w:rsidR="0EF7C5BA" w:rsidP="0EF7C5BA" w:rsidRDefault="0EF7C5BA" w14:paraId="53C6EDB3" w14:textId="065A720B">
      <w:pPr>
        <w:ind w:left="0"/>
      </w:pPr>
    </w:p>
    <w:p w:rsidR="006C4740" w:rsidP="005F6A40" w:rsidRDefault="70824787" w14:paraId="04FFB36B" w14:textId="62815379">
      <w:pPr>
        <w:pStyle w:val="Heading1"/>
      </w:pPr>
      <w:r>
        <w:t>서버</w:t>
      </w:r>
      <w:r>
        <w:t xml:space="preserve"> </w:t>
      </w:r>
      <w:r w:rsidRPr="70824787">
        <w:rPr>
          <w:lang w:val="en-US"/>
        </w:rPr>
        <w:t>구</w:t>
      </w:r>
      <w:r>
        <w:t>조</w:t>
      </w:r>
      <w:r>
        <w:t xml:space="preserve"> </w:t>
      </w:r>
      <w:r>
        <w:t>및</w:t>
      </w:r>
      <w:r>
        <w:t xml:space="preserve"> </w:t>
      </w:r>
      <w:r>
        <w:t>기능</w:t>
      </w:r>
      <w:r>
        <w:t xml:space="preserve"> </w:t>
      </w:r>
      <w:r>
        <w:t>구현</w:t>
      </w:r>
    </w:p>
    <w:p w:rsidR="00B40651" w:rsidP="006C4740" w:rsidRDefault="00B40651" w14:paraId="2170072C" w14:textId="68B7B656">
      <w:pPr>
        <w:pStyle w:val="Heading1"/>
        <w:numPr>
          <w:ilvl w:val="0"/>
          <w:numId w:val="0"/>
        </w:numPr>
      </w:pPr>
    </w:p>
    <w:p w:rsidR="1020F665" w:rsidP="1020F665" w:rsidRDefault="762D37A5" w14:paraId="08C8BC77" w14:textId="01F81B7E">
      <w:pPr>
        <w:ind w:left="0"/>
      </w:pPr>
      <w:r>
        <w:t xml:space="preserve">We have chosen to develop a </w:t>
      </w:r>
      <w:r w:rsidRPr="762D37A5">
        <w:rPr>
          <w:b/>
          <w:bCs/>
        </w:rPr>
        <w:t>Flask</w:t>
      </w:r>
      <w:r>
        <w:t xml:space="preserve">  server, meaning it is coded in Python. It uses  the “korail2” library to access the Korail API.</w:t>
      </w:r>
    </w:p>
    <w:p w:rsidR="4A02F59E" w:rsidP="06E005AE" w:rsidRDefault="4A02F59E" w14:paraId="02D067C2" w14:textId="6DE43568">
      <w:pPr>
        <w:ind w:left="0"/>
      </w:pPr>
    </w:p>
    <w:p w:rsidR="06E005AE" w:rsidP="06E005AE" w:rsidRDefault="06E005AE" w14:paraId="7C65D8B0" w14:textId="5DAC34CB">
      <w:pPr>
        <w:ind w:left="0"/>
      </w:pPr>
      <w:r>
        <w:rPr>
          <w:noProof/>
        </w:rPr>
        <w:drawing>
          <wp:inline distT="0" distB="0" distL="0" distR="0" wp14:anchorId="4DB8EC5D" wp14:editId="6EB3D85B">
            <wp:extent cx="4572000" cy="1533525"/>
            <wp:effectExtent l="0" t="0" r="0" b="0"/>
            <wp:docPr id="1159502706" name="Picture 25811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19624"/>
                    <pic:cNvPicPr/>
                  </pic:nvPicPr>
                  <pic:blipFill>
                    <a:blip r:embed="rId30">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rsidR="0B998784" w:rsidP="0B998784" w:rsidRDefault="0B998784" w14:paraId="0B93FD94" w14:textId="5DAC34CB">
      <w:pPr>
        <w:ind w:left="0"/>
      </w:pPr>
      <w:r>
        <w:rPr>
          <w:noProof/>
        </w:rPr>
        <w:drawing>
          <wp:inline distT="0" distB="0" distL="0" distR="0" wp14:anchorId="2F348F35" wp14:editId="145B68A3">
            <wp:extent cx="4572000" cy="2305050"/>
            <wp:effectExtent l="0" t="0" r="0" b="0"/>
            <wp:docPr id="1288325548" name="Picture 233278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78965"/>
                    <pic:cNvPicPr/>
                  </pic:nvPicPr>
                  <pic:blipFill>
                    <a:blip r:embed="rId31">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rsidR="06E005AE" w:rsidP="06E005AE" w:rsidRDefault="06E005AE" w14:paraId="0961D817" w14:textId="6DE43568">
      <w:pPr>
        <w:ind w:left="0"/>
      </w:pPr>
    </w:p>
    <w:p w:rsidR="06E005AE" w:rsidP="06E005AE" w:rsidRDefault="762D37A5" w14:paraId="2AC33D37" w14:textId="5DAC34CB">
      <w:pPr>
        <w:ind w:left="0"/>
      </w:pPr>
      <w:r>
        <w:t xml:space="preserve">The only route that our app serves is  shown here. It gets the </w:t>
      </w:r>
      <w:r>
        <w:t>출발역</w:t>
      </w:r>
      <w:r>
        <w:t xml:space="preserve">, </w:t>
      </w:r>
      <w:r>
        <w:t>도착역</w:t>
      </w:r>
      <w:r>
        <w:t xml:space="preserve">, </w:t>
      </w:r>
      <w:r>
        <w:t>출발날짜</w:t>
      </w:r>
      <w:r>
        <w:t xml:space="preserve"> and </w:t>
      </w:r>
      <w:r>
        <w:t>출발시간</w:t>
      </w:r>
      <w:r>
        <w:t xml:space="preserve"> from the URL and uses them to find appropriate tickets. If the fastest ticket  available is a direct ticket, this one ticket is returned. If there is a faster indirect ticket, where e.g. the traveler has to change to a different seat during the trip, the two tickets that make up the indirect ticket are returned. This is returned as a JSON.</w:t>
      </w:r>
    </w:p>
    <w:p w:rsidR="78A4EE32" w:rsidP="78A4EE32" w:rsidRDefault="78A4EE32" w14:paraId="27F698B4" w14:textId="01F70138">
      <w:pPr>
        <w:ind w:left="0"/>
      </w:pPr>
    </w:p>
    <w:p w:rsidR="7549BA41" w:rsidP="7549BA41" w:rsidRDefault="762D37A5" w14:paraId="016F9356" w14:textId="35F658FA">
      <w:pPr>
        <w:ind w:left="0"/>
      </w:pPr>
      <w:r>
        <w:t xml:space="preserve">The rest of the code  is entirely the logic to find the fastest indirect and direct tickets and compare them. Since this part of the code is not really related to mobile app programming we will just give an overview. The flow is as follows. </w:t>
      </w:r>
    </w:p>
    <w:p w:rsidR="2104D687" w:rsidP="2104D687" w:rsidRDefault="2104D687" w14:paraId="3B42CDBB" w14:textId="35F658FA">
      <w:pPr>
        <w:ind w:left="0"/>
      </w:pPr>
      <w:r>
        <w:rPr>
          <w:noProof/>
        </w:rPr>
        <w:drawing>
          <wp:inline distT="0" distB="0" distL="0" distR="0" wp14:anchorId="0071812E" wp14:editId="30517677">
            <wp:extent cx="4572000" cy="1352550"/>
            <wp:effectExtent l="0" t="0" r="0" b="0"/>
            <wp:docPr id="2041542791" name="Picture 109274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748584"/>
                    <pic:cNvPicPr/>
                  </pic:nvPicPr>
                  <pic:blipFill>
                    <a:blip r:embed="rId32">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rsidR="7549BA41" w:rsidP="7549BA41" w:rsidRDefault="7549BA41" w14:paraId="25770048" w14:textId="196F14D1">
      <w:pPr>
        <w:ind w:left="0"/>
      </w:pPr>
    </w:p>
    <w:p w:rsidR="0B998784" w:rsidP="3C2154F3" w:rsidRDefault="762D37A5" w14:paraId="50799427" w14:textId="79BB7BCA">
      <w:pPr>
        <w:pStyle w:val="ListParagraph"/>
        <w:numPr>
          <w:ilvl w:val="0"/>
          <w:numId w:val="10"/>
        </w:numPr>
        <w:ind w:leftChars="0"/>
      </w:pPr>
      <w:r>
        <w:t>The “fastest direct ticket” is searched</w:t>
      </w:r>
    </w:p>
    <w:p w:rsidR="12B74C10" w:rsidP="12B74C10" w:rsidRDefault="762D37A5" w14:paraId="1A6CD8A0" w14:textId="727C6AC9">
      <w:pPr>
        <w:pStyle w:val="ListParagraph"/>
        <w:numPr>
          <w:ilvl w:val="0"/>
          <w:numId w:val="10"/>
        </w:numPr>
        <w:ind w:leftChars="0"/>
      </w:pPr>
      <w:r>
        <w:t>The "fastest indirect ticket" is searched. This is done by looping over all intermediary stations inbetween the departure station and the arrival station. It then searches for two tickets, one that arrives at the intermediary station and one that departs from it after the first train has arrived. This includes both a. tickets of the same train but different seats. b. tickets of two different trains.</w:t>
      </w:r>
    </w:p>
    <w:p w:rsidR="41894F95" w:rsidP="41894F95" w:rsidRDefault="762D37A5" w14:paraId="36691398" w14:textId="727C6AC9">
      <w:pPr>
        <w:pStyle w:val="ListParagraph"/>
        <w:numPr>
          <w:ilvl w:val="0"/>
          <w:numId w:val="10"/>
        </w:numPr>
        <w:ind w:leftChars="0"/>
      </w:pPr>
      <w:r>
        <w:t>If only one of the two types of tickets was  found, this one is returned. If both were found, arrival times are compared and the quickest one is returned. If neither was found, an empty tuple is returned.</w:t>
      </w:r>
    </w:p>
    <w:p w:rsidR="732B3052" w:rsidP="70824787" w:rsidRDefault="732B3052" w14:paraId="369F04DE" w14:textId="4294F4CF"/>
    <w:p w:rsidR="70824787" w:rsidP="390294FD" w:rsidRDefault="390294FD" w14:paraId="190EC197" w14:textId="0B154245">
      <w:pPr>
        <w:pStyle w:val="Heading1"/>
        <w:rPr>
          <w:rFonts w:eastAsiaTheme="majorEastAsia" w:cstheme="majorBidi"/>
        </w:rPr>
      </w:pPr>
      <w:r>
        <w:t>공식</w:t>
      </w:r>
      <w:r>
        <w:t xml:space="preserve"> </w:t>
      </w:r>
      <w:r>
        <w:t>코레일</w:t>
      </w:r>
      <w:r>
        <w:t xml:space="preserve"> </w:t>
      </w:r>
      <w:r>
        <w:t>앱</w:t>
      </w:r>
      <w:r>
        <w:t xml:space="preserve"> "</w:t>
      </w:r>
      <w:r>
        <w:t>코레일톡</w:t>
      </w:r>
      <w:r>
        <w:t xml:space="preserve">", </w:t>
      </w:r>
      <w:r>
        <w:t>코레일</w:t>
      </w:r>
      <w:r>
        <w:t xml:space="preserve"> </w:t>
      </w:r>
      <w:r>
        <w:t>웹사이트에</w:t>
      </w:r>
      <w:r>
        <w:t xml:space="preserve"> </w:t>
      </w:r>
      <w:r>
        <w:t>비해</w:t>
      </w:r>
      <w:r>
        <w:t xml:space="preserve"> </w:t>
      </w:r>
      <w:r>
        <w:t>우리</w:t>
      </w:r>
      <w:r>
        <w:t xml:space="preserve"> </w:t>
      </w:r>
      <w:r>
        <w:t>앱</w:t>
      </w:r>
      <w:r>
        <w:t xml:space="preserve"> </w:t>
      </w:r>
      <w:r>
        <w:t>유닉한</w:t>
      </w:r>
      <w:r>
        <w:t xml:space="preserve"> </w:t>
      </w:r>
    </w:p>
    <w:p w:rsidR="70824787" w:rsidP="18118ED7" w:rsidRDefault="3B602A1C" w14:paraId="2ECA1BAA" w14:textId="0F4804FF">
      <w:pPr>
        <w:pStyle w:val="Heading1"/>
        <w:numPr>
          <w:ilvl w:val="0"/>
          <w:numId w:val="0"/>
        </w:numPr>
        <w:ind w:left="142" w:firstLine="360"/>
        <w:rPr>
          <w:rFonts w:eastAsiaTheme="majorEastAsia" w:cstheme="majorBidi"/>
        </w:rPr>
      </w:pPr>
      <w:r>
        <w:t>장점</w:t>
      </w:r>
    </w:p>
    <w:p w:rsidR="70824787" w:rsidP="70824787" w:rsidRDefault="70824787" w14:paraId="1AA6F1D9" w14:textId="4294F4CF">
      <w:pPr>
        <w:pStyle w:val="Heading1"/>
        <w:numPr>
          <w:ilvl w:val="0"/>
          <w:numId w:val="0"/>
        </w:numPr>
      </w:pPr>
    </w:p>
    <w:p w:rsidR="762D37A5" w:rsidP="316DE1C8" w:rsidRDefault="10417A50" w14:paraId="0767D2CC" w14:textId="7745AA0A">
      <w:pPr>
        <w:pStyle w:val="ListParagraph"/>
        <w:numPr>
          <w:ilvl w:val="0"/>
          <w:numId w:val="1"/>
        </w:numPr>
        <w:ind w:leftChars="0"/>
      </w:pPr>
      <w:r>
        <w:t xml:space="preserve"> </w:t>
      </w:r>
      <w:r>
        <w:t>우리</w:t>
      </w:r>
      <w:r>
        <w:t xml:space="preserve"> </w:t>
      </w:r>
      <w:r>
        <w:t>앱은</w:t>
      </w:r>
      <w:r>
        <w:t xml:space="preserve"> "</w:t>
      </w:r>
      <w:r>
        <w:t>매진</w:t>
      </w:r>
      <w:r>
        <w:t>"</w:t>
      </w:r>
      <w:r>
        <w:t>인</w:t>
      </w:r>
      <w:r>
        <w:t xml:space="preserve"> </w:t>
      </w:r>
      <w:r>
        <w:t>기차도</w:t>
      </w:r>
      <w:r>
        <w:t xml:space="preserve"> </w:t>
      </w:r>
      <w:r>
        <w:t>탈</w:t>
      </w:r>
      <w:r>
        <w:t xml:space="preserve"> </w:t>
      </w:r>
      <w:r>
        <w:t>수</w:t>
      </w:r>
      <w:r>
        <w:t xml:space="preserve"> </w:t>
      </w:r>
      <w:r>
        <w:t>있게</w:t>
      </w:r>
      <w:r>
        <w:t xml:space="preserve"> </w:t>
      </w:r>
      <w:r>
        <w:t>만든다</w:t>
      </w:r>
      <w:r>
        <w:t xml:space="preserve">. </w:t>
      </w:r>
      <w:r>
        <w:t>예를</w:t>
      </w:r>
      <w:r>
        <w:t xml:space="preserve"> </w:t>
      </w:r>
      <w:r>
        <w:t>들어</w:t>
      </w:r>
      <w:r>
        <w:t xml:space="preserve">, </w:t>
      </w:r>
      <w:r>
        <w:t>서울에서</w:t>
      </w:r>
      <w:r>
        <w:t xml:space="preserve"> </w:t>
      </w:r>
      <w:r>
        <w:t>동대구</w:t>
      </w:r>
      <w:r>
        <w:t xml:space="preserve"> </w:t>
      </w:r>
      <w:r>
        <w:t>가는</w:t>
      </w:r>
      <w:r>
        <w:t xml:space="preserve"> </w:t>
      </w:r>
      <w:r>
        <w:t>기차가</w:t>
      </w:r>
      <w:r>
        <w:t xml:space="preserve"> "</w:t>
      </w:r>
      <w:r>
        <w:t>매진</w:t>
      </w:r>
      <w:r>
        <w:t>"</w:t>
      </w:r>
      <w:r>
        <w:t>으로</w:t>
      </w:r>
      <w:r>
        <w:t xml:space="preserve"> </w:t>
      </w:r>
      <w:r>
        <w:t>뜬다</w:t>
      </w:r>
      <w:r>
        <w:t xml:space="preserve">. </w:t>
      </w:r>
      <w:r>
        <w:t>간혹</w:t>
      </w:r>
      <w:r>
        <w:t xml:space="preserve"> </w:t>
      </w:r>
      <w:r>
        <w:t>이런</w:t>
      </w:r>
      <w:r>
        <w:t xml:space="preserve"> </w:t>
      </w:r>
      <w:r>
        <w:t>경우에</w:t>
      </w:r>
      <w:r>
        <w:t xml:space="preserve"> </w:t>
      </w:r>
      <w:r>
        <w:t>그</w:t>
      </w:r>
      <w:r>
        <w:t xml:space="preserve"> </w:t>
      </w:r>
      <w:r>
        <w:t>기차는</w:t>
      </w:r>
      <w:r>
        <w:t xml:space="preserve"> </w:t>
      </w:r>
      <w:r>
        <w:t>서울에서</w:t>
      </w:r>
      <w:r>
        <w:t xml:space="preserve"> </w:t>
      </w:r>
      <w:r>
        <w:t>대전까지</w:t>
      </w:r>
      <w:r>
        <w:t xml:space="preserve"> </w:t>
      </w:r>
      <w:r>
        <w:t>빈</w:t>
      </w:r>
      <w:r>
        <w:t xml:space="preserve"> </w:t>
      </w:r>
      <w:r>
        <w:t>자리</w:t>
      </w:r>
      <w:r>
        <w:t xml:space="preserve"> </w:t>
      </w:r>
      <w:r>
        <w:t>있고</w:t>
      </w:r>
      <w:r>
        <w:t xml:space="preserve"> </w:t>
      </w:r>
      <w:r>
        <w:t>대전에서</w:t>
      </w:r>
      <w:r>
        <w:t xml:space="preserve"> </w:t>
      </w:r>
      <w:r>
        <w:t>동대구까지</w:t>
      </w:r>
      <w:r>
        <w:t xml:space="preserve"> </w:t>
      </w:r>
      <w:r>
        <w:t>다른</w:t>
      </w:r>
      <w:r>
        <w:t xml:space="preserve"> </w:t>
      </w:r>
      <w:r>
        <w:t>빈</w:t>
      </w:r>
      <w:r>
        <w:t xml:space="preserve"> </w:t>
      </w:r>
      <w:r>
        <w:t>자리도</w:t>
      </w:r>
      <w:r>
        <w:t xml:space="preserve"> </w:t>
      </w:r>
      <w:r>
        <w:t>있지만</w:t>
      </w:r>
      <w:r>
        <w:t xml:space="preserve"> </w:t>
      </w:r>
      <w:r>
        <w:t>쑥</w:t>
      </w:r>
      <w:r>
        <w:t xml:space="preserve"> </w:t>
      </w:r>
      <w:r>
        <w:t>빈</w:t>
      </w:r>
      <w:r>
        <w:t xml:space="preserve"> </w:t>
      </w:r>
      <w:r>
        <w:t>자리가</w:t>
      </w:r>
      <w:r>
        <w:t xml:space="preserve"> </w:t>
      </w:r>
      <w:r>
        <w:t>없어서</w:t>
      </w:r>
      <w:r>
        <w:t xml:space="preserve"> </w:t>
      </w:r>
      <w:r>
        <w:t>매진으로</w:t>
      </w:r>
      <w:r>
        <w:t xml:space="preserve"> </w:t>
      </w:r>
      <w:r>
        <w:t>뜬다</w:t>
      </w:r>
      <w:r>
        <w:t xml:space="preserve">. </w:t>
      </w:r>
      <w:r>
        <w:t>대부분</w:t>
      </w:r>
      <w:r>
        <w:t xml:space="preserve"> </w:t>
      </w:r>
      <w:r>
        <w:t>승객들은</w:t>
      </w:r>
      <w:r>
        <w:t xml:space="preserve"> </w:t>
      </w:r>
      <w:r>
        <w:t>대전에서</w:t>
      </w:r>
      <w:r>
        <w:t xml:space="preserve"> </w:t>
      </w:r>
      <w:r>
        <w:t>자리</w:t>
      </w:r>
      <w:r>
        <w:t xml:space="preserve"> </w:t>
      </w:r>
      <w:r>
        <w:t>옮겨야</w:t>
      </w:r>
      <w:r>
        <w:t xml:space="preserve"> </w:t>
      </w:r>
      <w:r>
        <w:t>해도</w:t>
      </w:r>
      <w:r>
        <w:t xml:space="preserve"> </w:t>
      </w:r>
      <w:r>
        <w:t>더</w:t>
      </w:r>
      <w:r>
        <w:t xml:space="preserve"> </w:t>
      </w:r>
      <w:r>
        <w:t>빨리</w:t>
      </w:r>
      <w:r>
        <w:t xml:space="preserve"> </w:t>
      </w:r>
      <w:r>
        <w:t>도착하는</w:t>
      </w:r>
      <w:r>
        <w:t xml:space="preserve"> </w:t>
      </w:r>
      <w:r>
        <w:t>기차를</w:t>
      </w:r>
      <w:r>
        <w:t xml:space="preserve"> </w:t>
      </w:r>
      <w:r>
        <w:t>택하겠는데</w:t>
      </w:r>
      <w:r>
        <w:t xml:space="preserve"> </w:t>
      </w:r>
      <w:r>
        <w:t>이런</w:t>
      </w:r>
      <w:r>
        <w:t xml:space="preserve"> </w:t>
      </w:r>
      <w:r>
        <w:t>경우를</w:t>
      </w:r>
      <w:r>
        <w:t xml:space="preserve"> </w:t>
      </w:r>
      <w:r>
        <w:t>코레일</w:t>
      </w:r>
      <w:r>
        <w:t xml:space="preserve"> </w:t>
      </w:r>
      <w:r>
        <w:t>공식</w:t>
      </w:r>
      <w:r>
        <w:t xml:space="preserve"> </w:t>
      </w:r>
      <w:r>
        <w:t>앱이나</w:t>
      </w:r>
      <w:r>
        <w:t xml:space="preserve"> </w:t>
      </w:r>
      <w:r>
        <w:t>웹으로</w:t>
      </w:r>
      <w:r>
        <w:t xml:space="preserve"> </w:t>
      </w:r>
      <w:r>
        <w:t>발견할</w:t>
      </w:r>
      <w:r>
        <w:t xml:space="preserve"> </w:t>
      </w:r>
      <w:r>
        <w:t>수</w:t>
      </w:r>
      <w:r>
        <w:t xml:space="preserve"> </w:t>
      </w:r>
      <w:r>
        <w:t>없다는</w:t>
      </w:r>
      <w:r>
        <w:t xml:space="preserve"> </w:t>
      </w:r>
      <w:r>
        <w:t>점이</w:t>
      </w:r>
      <w:r>
        <w:t xml:space="preserve"> </w:t>
      </w:r>
      <w:r>
        <w:t>상당히</w:t>
      </w:r>
      <w:r>
        <w:t xml:space="preserve"> </w:t>
      </w:r>
      <w:r>
        <w:t>아쉽다</w:t>
      </w:r>
      <w:r>
        <w:t xml:space="preserve">. </w:t>
      </w:r>
      <w:r>
        <w:t>우리</w:t>
      </w:r>
      <w:r>
        <w:t xml:space="preserve"> </w:t>
      </w:r>
      <w:r>
        <w:t>앱은</w:t>
      </w:r>
      <w:r>
        <w:t xml:space="preserve"> </w:t>
      </w:r>
      <w:r>
        <w:t>이</w:t>
      </w:r>
      <w:r>
        <w:t xml:space="preserve"> </w:t>
      </w:r>
      <w:r>
        <w:t>단점을</w:t>
      </w:r>
      <w:r>
        <w:t xml:space="preserve"> </w:t>
      </w:r>
      <w:r>
        <w:t>보충하여</w:t>
      </w:r>
      <w:r>
        <w:t xml:space="preserve"> </w:t>
      </w:r>
      <w:r>
        <w:t>이런</w:t>
      </w:r>
      <w:r>
        <w:t xml:space="preserve"> "</w:t>
      </w:r>
      <w:r>
        <w:t>같은</w:t>
      </w:r>
      <w:r>
        <w:t xml:space="preserve"> </w:t>
      </w:r>
      <w:r>
        <w:t>기차</w:t>
      </w:r>
      <w:r>
        <w:t xml:space="preserve"> </w:t>
      </w:r>
      <w:r>
        <w:t>환승</w:t>
      </w:r>
      <w:r>
        <w:t xml:space="preserve">" </w:t>
      </w:r>
      <w:r>
        <w:t>티켓을</w:t>
      </w:r>
      <w:r>
        <w:t xml:space="preserve"> </w:t>
      </w:r>
      <w:r>
        <w:t>찾아준다</w:t>
      </w:r>
      <w:r>
        <w:t xml:space="preserve">.  </w:t>
      </w:r>
    </w:p>
    <w:p w:rsidR="44063D1C" w:rsidP="44063D1C" w:rsidRDefault="3B602A1C" w14:paraId="5F046841" w14:textId="1E5F2659">
      <w:pPr>
        <w:pStyle w:val="ListParagraph"/>
        <w:numPr>
          <w:ilvl w:val="0"/>
          <w:numId w:val="1"/>
        </w:numPr>
        <w:ind w:leftChars="0"/>
      </w:pPr>
      <w:r>
        <w:t>코레일</w:t>
      </w:r>
      <w:r>
        <w:t xml:space="preserve"> </w:t>
      </w:r>
      <w:r>
        <w:t>공식</w:t>
      </w:r>
      <w:r>
        <w:t xml:space="preserve"> </w:t>
      </w:r>
      <w:r>
        <w:t>웹</w:t>
      </w:r>
      <w:r>
        <w:t>/</w:t>
      </w:r>
      <w:r>
        <w:t>앱으로</w:t>
      </w:r>
      <w:r>
        <w:t xml:space="preserve"> "</w:t>
      </w:r>
      <w:r>
        <w:t>다른</w:t>
      </w:r>
      <w:r>
        <w:t xml:space="preserve"> </w:t>
      </w:r>
      <w:r>
        <w:t>기차</w:t>
      </w:r>
      <w:r>
        <w:t xml:space="preserve"> </w:t>
      </w:r>
      <w:r>
        <w:t>환승</w:t>
      </w:r>
      <w:r>
        <w:t>"</w:t>
      </w:r>
      <w:r>
        <w:t>을</w:t>
      </w:r>
      <w:r>
        <w:t xml:space="preserve"> </w:t>
      </w:r>
      <w:r>
        <w:t>찾을</w:t>
      </w:r>
      <w:r>
        <w:t xml:space="preserve"> </w:t>
      </w:r>
      <w:r>
        <w:t>수</w:t>
      </w:r>
      <w:r>
        <w:t xml:space="preserve"> </w:t>
      </w:r>
      <w:r>
        <w:t>있지만</w:t>
      </w:r>
      <w:r>
        <w:t xml:space="preserve">, </w:t>
      </w:r>
      <w:r>
        <w:t>이것은</w:t>
      </w:r>
      <w:r>
        <w:t xml:space="preserve"> </w:t>
      </w:r>
      <w:r>
        <w:t>따로</w:t>
      </w:r>
      <w:r>
        <w:t xml:space="preserve"> </w:t>
      </w:r>
      <w:r>
        <w:t>선택해</w:t>
      </w:r>
      <w:r>
        <w:t xml:space="preserve"> </w:t>
      </w:r>
      <w:r>
        <w:t>해야</w:t>
      </w:r>
      <w:r>
        <w:t xml:space="preserve"> </w:t>
      </w:r>
      <w:r>
        <w:t>하며</w:t>
      </w:r>
      <w:r>
        <w:t xml:space="preserve"> "</w:t>
      </w:r>
      <w:r>
        <w:t>직통</w:t>
      </w:r>
      <w:r>
        <w:t xml:space="preserve"> </w:t>
      </w:r>
      <w:r>
        <w:t>티켓</w:t>
      </w:r>
      <w:r>
        <w:t>"</w:t>
      </w:r>
      <w:r>
        <w:t>과</w:t>
      </w:r>
      <w:r>
        <w:t xml:space="preserve"> </w:t>
      </w:r>
      <w:r>
        <w:t>동시에</w:t>
      </w:r>
      <w:r>
        <w:t xml:space="preserve"> </w:t>
      </w:r>
      <w:r>
        <w:t>볼</w:t>
      </w:r>
      <w:r>
        <w:t xml:space="preserve"> </w:t>
      </w:r>
      <w:r>
        <w:t>수</w:t>
      </w:r>
      <w:r>
        <w:t xml:space="preserve"> </w:t>
      </w:r>
      <w:r>
        <w:t>없다</w:t>
      </w:r>
      <w:r>
        <w:t xml:space="preserve">. </w:t>
      </w:r>
      <w:r>
        <w:t>이러므로</w:t>
      </w:r>
      <w:r>
        <w:t xml:space="preserve"> </w:t>
      </w:r>
      <w:r>
        <w:t>둘</w:t>
      </w:r>
      <w:r>
        <w:t xml:space="preserve"> </w:t>
      </w:r>
      <w:r>
        <w:t>다</w:t>
      </w:r>
      <w:r>
        <w:t xml:space="preserve"> </w:t>
      </w:r>
      <w:r>
        <w:t>중에</w:t>
      </w:r>
      <w:r>
        <w:t xml:space="preserve"> </w:t>
      </w:r>
      <w:r>
        <w:t>뭐가</w:t>
      </w:r>
      <w:r>
        <w:t xml:space="preserve"> </w:t>
      </w:r>
      <w:r>
        <w:t>더</w:t>
      </w:r>
      <w:r>
        <w:t xml:space="preserve"> </w:t>
      </w:r>
      <w:r>
        <w:t>빠른지</w:t>
      </w:r>
      <w:r>
        <w:t xml:space="preserve"> </w:t>
      </w:r>
      <w:r>
        <w:t>비교하고</w:t>
      </w:r>
      <w:r>
        <w:t xml:space="preserve"> </w:t>
      </w:r>
      <w:r>
        <w:t>싶을</w:t>
      </w:r>
      <w:r>
        <w:t xml:space="preserve"> </w:t>
      </w:r>
      <w:r>
        <w:t>때</w:t>
      </w:r>
      <w:r>
        <w:t xml:space="preserve"> </w:t>
      </w:r>
      <w:r>
        <w:t>불편하다</w:t>
      </w:r>
      <w:r>
        <w:t xml:space="preserve">. </w:t>
      </w:r>
      <w:r>
        <w:t>게다가</w:t>
      </w:r>
      <w:r>
        <w:t xml:space="preserve"> "</w:t>
      </w:r>
      <w:r>
        <w:t>다른</w:t>
      </w:r>
      <w:r>
        <w:t xml:space="preserve"> </w:t>
      </w:r>
      <w:r>
        <w:t>기차</w:t>
      </w:r>
      <w:r>
        <w:t xml:space="preserve"> </w:t>
      </w:r>
      <w:r>
        <w:t>환승</w:t>
      </w:r>
      <w:r>
        <w:t>"</w:t>
      </w:r>
      <w:r>
        <w:t>을</w:t>
      </w:r>
      <w:r>
        <w:t xml:space="preserve"> </w:t>
      </w:r>
      <w:r>
        <w:t>찾을</w:t>
      </w:r>
      <w:r>
        <w:t xml:space="preserve"> </w:t>
      </w:r>
      <w:r>
        <w:t>수</w:t>
      </w:r>
      <w:r>
        <w:t xml:space="preserve"> </w:t>
      </w:r>
      <w:r>
        <w:t>있는</w:t>
      </w:r>
      <w:r>
        <w:t xml:space="preserve"> </w:t>
      </w:r>
      <w:r>
        <w:t>기능이</w:t>
      </w:r>
      <w:r>
        <w:t xml:space="preserve"> </w:t>
      </w:r>
      <w:r>
        <w:t>분명하지</w:t>
      </w:r>
      <w:r>
        <w:t xml:space="preserve"> </w:t>
      </w:r>
      <w:r>
        <w:t>않고</w:t>
      </w:r>
      <w:r>
        <w:t xml:space="preserve"> </w:t>
      </w:r>
      <w:r>
        <w:t>모르는</w:t>
      </w:r>
      <w:r>
        <w:t xml:space="preserve"> </w:t>
      </w:r>
      <w:r>
        <w:t>사람이</w:t>
      </w:r>
      <w:r>
        <w:t xml:space="preserve"> </w:t>
      </w:r>
      <w:r>
        <w:t>많다</w:t>
      </w:r>
      <w:r>
        <w:t xml:space="preserve">. </w:t>
      </w:r>
      <w:r>
        <w:t>우리</w:t>
      </w:r>
      <w:r>
        <w:t xml:space="preserve"> </w:t>
      </w:r>
      <w:r>
        <w:t>앱은</w:t>
      </w:r>
      <w:r>
        <w:t xml:space="preserve"> </w:t>
      </w:r>
      <w:r>
        <w:t>항상</w:t>
      </w:r>
      <w:r>
        <w:t xml:space="preserve"> </w:t>
      </w:r>
      <w:r>
        <w:t>가장</w:t>
      </w:r>
      <w:r>
        <w:t xml:space="preserve"> </w:t>
      </w:r>
      <w:r>
        <w:t>좋은</w:t>
      </w:r>
      <w:r>
        <w:t xml:space="preserve"> </w:t>
      </w:r>
      <w:r>
        <w:t>티켓을</w:t>
      </w:r>
      <w:r>
        <w:t xml:space="preserve"> </w:t>
      </w:r>
      <w:r>
        <w:t>찾아줘서</w:t>
      </w:r>
      <w:r>
        <w:t xml:space="preserve"> </w:t>
      </w:r>
      <w:r>
        <w:t>이런</w:t>
      </w:r>
      <w:r>
        <w:t xml:space="preserve"> </w:t>
      </w:r>
      <w:r>
        <w:t>문제점들을</w:t>
      </w:r>
      <w:r>
        <w:t xml:space="preserve"> </w:t>
      </w:r>
      <w:r>
        <w:t>해결한다</w:t>
      </w:r>
      <w:r>
        <w:t>.</w:t>
      </w:r>
    </w:p>
    <w:p w:rsidR="4A656782" w:rsidP="4A656782" w:rsidRDefault="3B602A1C" w14:paraId="10B94F9A" w14:textId="3D69607F">
      <w:pPr>
        <w:pStyle w:val="ListParagraph"/>
        <w:numPr>
          <w:ilvl w:val="0"/>
          <w:numId w:val="1"/>
        </w:numPr>
        <w:ind w:leftChars="0"/>
        <w:rPr/>
      </w:pPr>
      <w:proofErr w:type="spellStart"/>
      <w:r w:rsidR="566530C4">
        <w:rPr/>
        <w:t>코레일</w:t>
      </w:r>
      <w:proofErr w:type="spellEnd"/>
      <w:r w:rsidR="566530C4">
        <w:rPr/>
        <w:t xml:space="preserve"> </w:t>
      </w:r>
      <w:r w:rsidR="566530C4">
        <w:rPr/>
        <w:t>공식</w:t>
      </w:r>
      <w:r w:rsidR="566530C4">
        <w:rPr/>
        <w:t xml:space="preserve"> </w:t>
      </w:r>
      <w:r w:rsidR="566530C4">
        <w:rPr/>
        <w:t>웹</w:t>
      </w:r>
      <w:r w:rsidR="566530C4">
        <w:rPr/>
        <w:t>/</w:t>
      </w:r>
      <w:r w:rsidR="566530C4">
        <w:rPr/>
        <w:t>앱은</w:t>
      </w:r>
      <w:r w:rsidR="566530C4">
        <w:rPr/>
        <w:t xml:space="preserve"> </w:t>
      </w:r>
      <w:r w:rsidR="566530C4">
        <w:rPr/>
        <w:t>낡아서</w:t>
      </w:r>
      <w:r w:rsidR="566530C4">
        <w:rPr/>
        <w:t xml:space="preserve"> </w:t>
      </w:r>
      <w:r w:rsidR="566530C4">
        <w:rPr/>
        <w:t>느리고</w:t>
      </w:r>
      <w:r w:rsidR="566530C4">
        <w:rPr/>
        <w:t xml:space="preserve"> </w:t>
      </w:r>
      <w:r w:rsidR="566530C4">
        <w:rPr/>
        <w:t>인터페이스</w:t>
      </w:r>
      <w:r w:rsidR="566530C4">
        <w:rPr/>
        <w:t xml:space="preserve"> </w:t>
      </w:r>
      <w:r w:rsidR="566530C4">
        <w:rPr/>
        <w:t>깔끔하지</w:t>
      </w:r>
      <w:r w:rsidR="566530C4">
        <w:rPr/>
        <w:t xml:space="preserve"> </w:t>
      </w:r>
      <w:r w:rsidR="566530C4">
        <w:rPr/>
        <w:t>않다</w:t>
      </w:r>
      <w:r w:rsidR="566530C4">
        <w:rPr/>
        <w:t xml:space="preserve">. </w:t>
      </w:r>
      <w:r w:rsidR="566530C4">
        <w:rPr/>
        <w:t>특히</w:t>
      </w:r>
      <w:r w:rsidR="566530C4">
        <w:rPr/>
        <w:t xml:space="preserve"> </w:t>
      </w:r>
      <w:r w:rsidR="566530C4">
        <w:rPr/>
        <w:t>웹이</w:t>
      </w:r>
      <w:r w:rsidR="566530C4">
        <w:rPr/>
        <w:t xml:space="preserve"> </w:t>
      </w:r>
      <w:r w:rsidR="566530C4">
        <w:rPr/>
        <w:t>그런데</w:t>
      </w:r>
      <w:r w:rsidR="566530C4">
        <w:rPr/>
        <w:t xml:space="preserve">, </w:t>
      </w:r>
      <w:r w:rsidR="566530C4">
        <w:rPr/>
        <w:t>앱도</w:t>
      </w:r>
      <w:r w:rsidR="566530C4">
        <w:rPr/>
        <w:t xml:space="preserve"> </w:t>
      </w:r>
      <w:r w:rsidR="566530C4">
        <w:rPr/>
        <w:t>로딩시간</w:t>
      </w:r>
      <w:r w:rsidR="566530C4">
        <w:rPr/>
        <w:t>이</w:t>
      </w:r>
      <w:r w:rsidR="566530C4">
        <w:rPr/>
        <w:t xml:space="preserve"> </w:t>
      </w:r>
      <w:r w:rsidR="566530C4">
        <w:rPr/>
        <w:t>상당하고</w:t>
      </w:r>
      <w:r w:rsidR="566530C4">
        <w:rPr/>
        <w:t xml:space="preserve"> </w:t>
      </w:r>
      <w:proofErr w:type="spellStart"/>
      <w:r w:rsidR="566530C4">
        <w:rPr/>
        <w:t xml:space="preserve">깔끔하지 </w:t>
      </w:r>
      <w:r w:rsidR="566530C4">
        <w:rPr/>
        <w:t>않으며</w:t>
      </w:r>
      <w:proofErr w:type="spellEnd"/>
      <w:r w:rsidR="566530C4">
        <w:rPr/>
        <w:t xml:space="preserve"> 날짜, 시간 검색조건 입력이 우리 앱보다 상당히 불편하다. </w:t>
      </w:r>
    </w:p>
    <w:p w:rsidR="70824787" w:rsidP="70824787" w:rsidRDefault="70824787" w14:paraId="76473730" w14:textId="4294F4CF"/>
    <w:sectPr w:rsidR="70824787">
      <w:footerReference w:type="default" r:id="rId33"/>
      <w:pgSz w:w="11907" w:h="16839" w:orient="portrait"/>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7604" w:rsidRDefault="00217604" w14:paraId="7C409503" w14:textId="77777777">
      <w:pPr>
        <w:spacing w:after="0" w:line="240" w:lineRule="auto"/>
      </w:pPr>
      <w:r>
        <w:separator/>
      </w:r>
    </w:p>
    <w:p w:rsidR="00217604" w:rsidRDefault="00217604" w14:paraId="54A198DD" w14:textId="77777777"/>
  </w:endnote>
  <w:endnote w:type="continuationSeparator" w:id="0">
    <w:p w:rsidR="00217604" w:rsidRDefault="00217604" w14:paraId="74E99617" w14:textId="77777777">
      <w:pPr>
        <w:spacing w:after="0" w:line="240" w:lineRule="auto"/>
      </w:pPr>
      <w:r>
        <w:continuationSeparator/>
      </w:r>
    </w:p>
    <w:p w:rsidR="00217604" w:rsidRDefault="00217604" w14:paraId="402FD56F" w14:textId="77777777"/>
  </w:endnote>
  <w:endnote w:type="continuationNotice" w:id="1">
    <w:p w:rsidR="00217604" w:rsidRDefault="00217604" w14:paraId="7634239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ngsana New">
    <w:panose1 w:val="02020603050405020304"/>
    <w:charset w:val="DE"/>
    <w:family w:val="roman"/>
    <w:pitch w:val="variable"/>
    <w:sig w:usb0="01000001" w:usb1="00000000" w:usb2="00000000" w:usb3="00000000" w:csb0="00010000"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5882" w:rsidRDefault="00B27C2F" w14:paraId="02FDE7F3" w14:textId="7777777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7604" w:rsidRDefault="00217604" w14:paraId="5AEC5110" w14:textId="77777777">
      <w:pPr>
        <w:spacing w:after="0" w:line="240" w:lineRule="auto"/>
      </w:pPr>
      <w:r>
        <w:separator/>
      </w:r>
    </w:p>
    <w:p w:rsidR="00217604" w:rsidRDefault="00217604" w14:paraId="36EEB6D8" w14:textId="77777777"/>
  </w:footnote>
  <w:footnote w:type="continuationSeparator" w:id="0">
    <w:p w:rsidR="00217604" w:rsidRDefault="00217604" w14:paraId="55B2A820" w14:textId="77777777">
      <w:pPr>
        <w:spacing w:after="0" w:line="240" w:lineRule="auto"/>
      </w:pPr>
      <w:r>
        <w:continuationSeparator/>
      </w:r>
    </w:p>
    <w:p w:rsidR="00217604" w:rsidRDefault="00217604" w14:paraId="41E8AE83" w14:textId="77777777"/>
  </w:footnote>
  <w:footnote w:type="continuationNotice" w:id="1">
    <w:p w:rsidR="00217604" w:rsidRDefault="00217604" w14:paraId="243864C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C5103"/>
    <w:multiLevelType w:val="hybridMultilevel"/>
    <w:tmpl w:val="FFFFFFFF"/>
    <w:lvl w:ilvl="0" w:tplc="FFFFFFFF">
      <w:start w:val="1"/>
      <w:numFmt w:val="decimal"/>
      <w:lvlText w:val="%1."/>
      <w:lvlJc w:val="left"/>
      <w:pPr>
        <w:ind w:left="800" w:hanging="400"/>
      </w:pPr>
    </w:lvl>
    <w:lvl w:ilvl="1" w:tplc="32A07580">
      <w:start w:val="1"/>
      <w:numFmt w:val="lowerLetter"/>
      <w:lvlText w:val="%2."/>
      <w:lvlJc w:val="left"/>
      <w:pPr>
        <w:ind w:left="1200" w:hanging="400"/>
      </w:pPr>
    </w:lvl>
    <w:lvl w:ilvl="2" w:tplc="2F0C6304">
      <w:start w:val="1"/>
      <w:numFmt w:val="lowerRoman"/>
      <w:lvlText w:val="%3."/>
      <w:lvlJc w:val="right"/>
      <w:pPr>
        <w:ind w:left="1600" w:hanging="400"/>
      </w:pPr>
    </w:lvl>
    <w:lvl w:ilvl="3" w:tplc="0C765AA6">
      <w:start w:val="1"/>
      <w:numFmt w:val="decimal"/>
      <w:lvlText w:val="%4."/>
      <w:lvlJc w:val="left"/>
      <w:pPr>
        <w:ind w:left="2000" w:hanging="400"/>
      </w:pPr>
    </w:lvl>
    <w:lvl w:ilvl="4" w:tplc="FE6AAF40">
      <w:start w:val="1"/>
      <w:numFmt w:val="lowerLetter"/>
      <w:lvlText w:val="%5."/>
      <w:lvlJc w:val="left"/>
      <w:pPr>
        <w:ind w:left="2400" w:hanging="400"/>
      </w:pPr>
    </w:lvl>
    <w:lvl w:ilvl="5" w:tplc="DC7AF820">
      <w:start w:val="1"/>
      <w:numFmt w:val="lowerRoman"/>
      <w:lvlText w:val="%6."/>
      <w:lvlJc w:val="right"/>
      <w:pPr>
        <w:ind w:left="2800" w:hanging="400"/>
      </w:pPr>
    </w:lvl>
    <w:lvl w:ilvl="6" w:tplc="6B2A8AC4">
      <w:start w:val="1"/>
      <w:numFmt w:val="decimal"/>
      <w:lvlText w:val="%7."/>
      <w:lvlJc w:val="left"/>
      <w:pPr>
        <w:ind w:left="3200" w:hanging="400"/>
      </w:pPr>
    </w:lvl>
    <w:lvl w:ilvl="7" w:tplc="FB1C27E0">
      <w:start w:val="1"/>
      <w:numFmt w:val="lowerLetter"/>
      <w:lvlText w:val="%8."/>
      <w:lvlJc w:val="left"/>
      <w:pPr>
        <w:ind w:left="3600" w:hanging="400"/>
      </w:pPr>
    </w:lvl>
    <w:lvl w:ilvl="8" w:tplc="1E54D38C">
      <w:start w:val="1"/>
      <w:numFmt w:val="lowerRoman"/>
      <w:lvlText w:val="%9."/>
      <w:lvlJc w:val="right"/>
      <w:pPr>
        <w:ind w:left="4000" w:hanging="400"/>
      </w:pPr>
    </w:lvl>
  </w:abstractNum>
  <w:abstractNum w:abstractNumId="1" w15:restartNumberingAfterBreak="0">
    <w:nsid w:val="29BF4B1D"/>
    <w:multiLevelType w:val="hybridMultilevel"/>
    <w:tmpl w:val="FFFFFFFF"/>
    <w:lvl w:ilvl="0" w:tplc="9BA0D826">
      <w:start w:val="1"/>
      <w:numFmt w:val="decimal"/>
      <w:lvlText w:val="%1."/>
      <w:lvlJc w:val="left"/>
      <w:pPr>
        <w:ind w:left="800" w:hanging="400"/>
      </w:pPr>
    </w:lvl>
    <w:lvl w:ilvl="1" w:tplc="E0689106">
      <w:start w:val="1"/>
      <w:numFmt w:val="lowerLetter"/>
      <w:lvlText w:val="%2."/>
      <w:lvlJc w:val="left"/>
      <w:pPr>
        <w:ind w:left="1200" w:hanging="400"/>
      </w:pPr>
    </w:lvl>
    <w:lvl w:ilvl="2" w:tplc="22CE8ADA">
      <w:start w:val="1"/>
      <w:numFmt w:val="lowerRoman"/>
      <w:lvlText w:val="%3."/>
      <w:lvlJc w:val="right"/>
      <w:pPr>
        <w:ind w:left="1600" w:hanging="400"/>
      </w:pPr>
    </w:lvl>
    <w:lvl w:ilvl="3" w:tplc="4104AF26">
      <w:start w:val="1"/>
      <w:numFmt w:val="decimal"/>
      <w:lvlText w:val="%4."/>
      <w:lvlJc w:val="left"/>
      <w:pPr>
        <w:ind w:left="2000" w:hanging="400"/>
      </w:pPr>
    </w:lvl>
    <w:lvl w:ilvl="4" w:tplc="EE1C2BEC">
      <w:start w:val="1"/>
      <w:numFmt w:val="lowerLetter"/>
      <w:lvlText w:val="%5."/>
      <w:lvlJc w:val="left"/>
      <w:pPr>
        <w:ind w:left="2400" w:hanging="400"/>
      </w:pPr>
    </w:lvl>
    <w:lvl w:ilvl="5" w:tplc="73364480">
      <w:start w:val="1"/>
      <w:numFmt w:val="lowerRoman"/>
      <w:lvlText w:val="%6."/>
      <w:lvlJc w:val="right"/>
      <w:pPr>
        <w:ind w:left="2800" w:hanging="400"/>
      </w:pPr>
    </w:lvl>
    <w:lvl w:ilvl="6" w:tplc="326CB35C">
      <w:start w:val="1"/>
      <w:numFmt w:val="decimal"/>
      <w:lvlText w:val="%7."/>
      <w:lvlJc w:val="left"/>
      <w:pPr>
        <w:ind w:left="3200" w:hanging="400"/>
      </w:pPr>
    </w:lvl>
    <w:lvl w:ilvl="7" w:tplc="5DD29AA6">
      <w:start w:val="1"/>
      <w:numFmt w:val="lowerLetter"/>
      <w:lvlText w:val="%8."/>
      <w:lvlJc w:val="left"/>
      <w:pPr>
        <w:ind w:left="3600" w:hanging="400"/>
      </w:pPr>
    </w:lvl>
    <w:lvl w:ilvl="8" w:tplc="58CE343E">
      <w:start w:val="1"/>
      <w:numFmt w:val="lowerRoman"/>
      <w:lvlText w:val="%9."/>
      <w:lvlJc w:val="right"/>
      <w:pPr>
        <w:ind w:left="4000" w:hanging="400"/>
      </w:pPr>
    </w:lvl>
  </w:abstractNum>
  <w:abstractNum w:abstractNumId="2" w15:restartNumberingAfterBreak="0">
    <w:nsid w:val="2E901908"/>
    <w:multiLevelType w:val="hybridMultilevel"/>
    <w:tmpl w:val="FFFFFFFF"/>
    <w:lvl w:ilvl="0" w:tplc="1EDC3A24">
      <w:start w:val="1"/>
      <w:numFmt w:val="lowerLetter"/>
      <w:lvlText w:val="%1."/>
      <w:lvlJc w:val="left"/>
      <w:pPr>
        <w:ind w:left="800" w:hanging="400"/>
      </w:pPr>
    </w:lvl>
    <w:lvl w:ilvl="1" w:tplc="FDA0698C">
      <w:start w:val="1"/>
      <w:numFmt w:val="lowerLetter"/>
      <w:lvlText w:val="%2."/>
      <w:lvlJc w:val="left"/>
      <w:pPr>
        <w:ind w:left="1200" w:hanging="400"/>
      </w:pPr>
    </w:lvl>
    <w:lvl w:ilvl="2" w:tplc="8E200C1C">
      <w:start w:val="1"/>
      <w:numFmt w:val="lowerRoman"/>
      <w:lvlText w:val="%3."/>
      <w:lvlJc w:val="right"/>
      <w:pPr>
        <w:ind w:left="1600" w:hanging="400"/>
      </w:pPr>
    </w:lvl>
    <w:lvl w:ilvl="3" w:tplc="02C0EA06">
      <w:start w:val="1"/>
      <w:numFmt w:val="decimal"/>
      <w:lvlText w:val="%4."/>
      <w:lvlJc w:val="left"/>
      <w:pPr>
        <w:ind w:left="2000" w:hanging="400"/>
      </w:pPr>
    </w:lvl>
    <w:lvl w:ilvl="4" w:tplc="8A08F3E2">
      <w:start w:val="1"/>
      <w:numFmt w:val="lowerLetter"/>
      <w:lvlText w:val="%5."/>
      <w:lvlJc w:val="left"/>
      <w:pPr>
        <w:ind w:left="2400" w:hanging="400"/>
      </w:pPr>
    </w:lvl>
    <w:lvl w:ilvl="5" w:tplc="EAC64D48">
      <w:start w:val="1"/>
      <w:numFmt w:val="lowerRoman"/>
      <w:lvlText w:val="%6."/>
      <w:lvlJc w:val="right"/>
      <w:pPr>
        <w:ind w:left="2800" w:hanging="400"/>
      </w:pPr>
    </w:lvl>
    <w:lvl w:ilvl="6" w:tplc="464C42DE">
      <w:start w:val="1"/>
      <w:numFmt w:val="decimal"/>
      <w:lvlText w:val="%7."/>
      <w:lvlJc w:val="left"/>
      <w:pPr>
        <w:ind w:left="3200" w:hanging="400"/>
      </w:pPr>
    </w:lvl>
    <w:lvl w:ilvl="7" w:tplc="D40C483E">
      <w:start w:val="1"/>
      <w:numFmt w:val="lowerLetter"/>
      <w:lvlText w:val="%8."/>
      <w:lvlJc w:val="left"/>
      <w:pPr>
        <w:ind w:left="3600" w:hanging="400"/>
      </w:pPr>
    </w:lvl>
    <w:lvl w:ilvl="8" w:tplc="0416F9E8">
      <w:start w:val="1"/>
      <w:numFmt w:val="lowerRoman"/>
      <w:lvlText w:val="%9."/>
      <w:lvlJc w:val="right"/>
      <w:pPr>
        <w:ind w:left="4000" w:hanging="400"/>
      </w:pPr>
    </w:lvl>
  </w:abstractNum>
  <w:abstractNum w:abstractNumId="3" w15:restartNumberingAfterBreak="0">
    <w:nsid w:val="38357B1F"/>
    <w:multiLevelType w:val="hybridMultilevel"/>
    <w:tmpl w:val="FFFFFFFF"/>
    <w:lvl w:ilvl="0" w:tplc="49221112">
      <w:start w:val="1"/>
      <w:numFmt w:val="decimal"/>
      <w:lvlText w:val="%1."/>
      <w:lvlJc w:val="left"/>
      <w:pPr>
        <w:ind w:left="800" w:hanging="400"/>
      </w:pPr>
    </w:lvl>
    <w:lvl w:ilvl="1" w:tplc="610A2BA0">
      <w:start w:val="1"/>
      <w:numFmt w:val="lowerLetter"/>
      <w:lvlText w:val="%2."/>
      <w:lvlJc w:val="left"/>
      <w:pPr>
        <w:ind w:left="1200" w:hanging="400"/>
      </w:pPr>
    </w:lvl>
    <w:lvl w:ilvl="2" w:tplc="25B4C484">
      <w:start w:val="1"/>
      <w:numFmt w:val="lowerRoman"/>
      <w:lvlText w:val="%3."/>
      <w:lvlJc w:val="right"/>
      <w:pPr>
        <w:ind w:left="1600" w:hanging="400"/>
      </w:pPr>
    </w:lvl>
    <w:lvl w:ilvl="3" w:tplc="75F81C50">
      <w:start w:val="1"/>
      <w:numFmt w:val="decimal"/>
      <w:lvlText w:val="%4."/>
      <w:lvlJc w:val="left"/>
      <w:pPr>
        <w:ind w:left="2000" w:hanging="400"/>
      </w:pPr>
    </w:lvl>
    <w:lvl w:ilvl="4" w:tplc="B2109D7A">
      <w:start w:val="1"/>
      <w:numFmt w:val="lowerLetter"/>
      <w:lvlText w:val="%5."/>
      <w:lvlJc w:val="left"/>
      <w:pPr>
        <w:ind w:left="2400" w:hanging="400"/>
      </w:pPr>
    </w:lvl>
    <w:lvl w:ilvl="5" w:tplc="BF8E387E">
      <w:start w:val="1"/>
      <w:numFmt w:val="lowerRoman"/>
      <w:lvlText w:val="%6."/>
      <w:lvlJc w:val="right"/>
      <w:pPr>
        <w:ind w:left="2800" w:hanging="400"/>
      </w:pPr>
    </w:lvl>
    <w:lvl w:ilvl="6" w:tplc="A85A24BC">
      <w:start w:val="1"/>
      <w:numFmt w:val="decimal"/>
      <w:lvlText w:val="%7."/>
      <w:lvlJc w:val="left"/>
      <w:pPr>
        <w:ind w:left="3200" w:hanging="400"/>
      </w:pPr>
    </w:lvl>
    <w:lvl w:ilvl="7" w:tplc="CD6E971C">
      <w:start w:val="1"/>
      <w:numFmt w:val="lowerLetter"/>
      <w:lvlText w:val="%8."/>
      <w:lvlJc w:val="left"/>
      <w:pPr>
        <w:ind w:left="3600" w:hanging="400"/>
      </w:pPr>
    </w:lvl>
    <w:lvl w:ilvl="8" w:tplc="B3FEC532">
      <w:start w:val="1"/>
      <w:numFmt w:val="lowerRoman"/>
      <w:lvlText w:val="%9."/>
      <w:lvlJc w:val="right"/>
      <w:pPr>
        <w:ind w:left="4000" w:hanging="400"/>
      </w:pPr>
    </w:lvl>
  </w:abstractNum>
  <w:abstractNum w:abstractNumId="4" w15:restartNumberingAfterBreak="0">
    <w:nsid w:val="3F2E7A2C"/>
    <w:multiLevelType w:val="hybridMultilevel"/>
    <w:tmpl w:val="989E4CB0"/>
    <w:lvl w:ilvl="0" w:tplc="FFFFFFFF">
      <w:start w:val="3"/>
      <w:numFmt w:val="bullet"/>
      <w:lvlText w:val="-"/>
      <w:lvlJc w:val="left"/>
      <w:pPr>
        <w:ind w:left="580" w:hanging="360"/>
      </w:pPr>
      <w:rPr>
        <w:rFonts w:hint="default" w:ascii="Angsana New" w:hAnsi="Angsana New" w:cs="Angsana New" w:eastAsiaTheme="minorEastAsia"/>
      </w:rPr>
    </w:lvl>
    <w:lvl w:ilvl="1" w:tplc="04090003" w:tentative="1">
      <w:start w:val="1"/>
      <w:numFmt w:val="bullet"/>
      <w:lvlText w:val=""/>
      <w:lvlJc w:val="left"/>
      <w:pPr>
        <w:ind w:left="1020" w:hanging="400"/>
      </w:pPr>
      <w:rPr>
        <w:rFonts w:hint="default" w:ascii="Wingdings" w:hAnsi="Wingdings"/>
      </w:rPr>
    </w:lvl>
    <w:lvl w:ilvl="2" w:tplc="04090005" w:tentative="1">
      <w:start w:val="1"/>
      <w:numFmt w:val="bullet"/>
      <w:lvlText w:val=""/>
      <w:lvlJc w:val="left"/>
      <w:pPr>
        <w:ind w:left="1420" w:hanging="400"/>
      </w:pPr>
      <w:rPr>
        <w:rFonts w:hint="default" w:ascii="Wingdings" w:hAnsi="Wingdings"/>
      </w:rPr>
    </w:lvl>
    <w:lvl w:ilvl="3" w:tplc="04090001" w:tentative="1">
      <w:start w:val="1"/>
      <w:numFmt w:val="bullet"/>
      <w:lvlText w:val=""/>
      <w:lvlJc w:val="left"/>
      <w:pPr>
        <w:ind w:left="1820" w:hanging="400"/>
      </w:pPr>
      <w:rPr>
        <w:rFonts w:hint="default" w:ascii="Wingdings" w:hAnsi="Wingdings"/>
      </w:rPr>
    </w:lvl>
    <w:lvl w:ilvl="4" w:tplc="04090003" w:tentative="1">
      <w:start w:val="1"/>
      <w:numFmt w:val="bullet"/>
      <w:lvlText w:val=""/>
      <w:lvlJc w:val="left"/>
      <w:pPr>
        <w:ind w:left="2220" w:hanging="400"/>
      </w:pPr>
      <w:rPr>
        <w:rFonts w:hint="default" w:ascii="Wingdings" w:hAnsi="Wingdings"/>
      </w:rPr>
    </w:lvl>
    <w:lvl w:ilvl="5" w:tplc="04090005" w:tentative="1">
      <w:start w:val="1"/>
      <w:numFmt w:val="bullet"/>
      <w:lvlText w:val=""/>
      <w:lvlJc w:val="left"/>
      <w:pPr>
        <w:ind w:left="2620" w:hanging="400"/>
      </w:pPr>
      <w:rPr>
        <w:rFonts w:hint="default" w:ascii="Wingdings" w:hAnsi="Wingdings"/>
      </w:rPr>
    </w:lvl>
    <w:lvl w:ilvl="6" w:tplc="04090001" w:tentative="1">
      <w:start w:val="1"/>
      <w:numFmt w:val="bullet"/>
      <w:lvlText w:val=""/>
      <w:lvlJc w:val="left"/>
      <w:pPr>
        <w:ind w:left="3020" w:hanging="400"/>
      </w:pPr>
      <w:rPr>
        <w:rFonts w:hint="default" w:ascii="Wingdings" w:hAnsi="Wingdings"/>
      </w:rPr>
    </w:lvl>
    <w:lvl w:ilvl="7" w:tplc="04090003" w:tentative="1">
      <w:start w:val="1"/>
      <w:numFmt w:val="bullet"/>
      <w:lvlText w:val=""/>
      <w:lvlJc w:val="left"/>
      <w:pPr>
        <w:ind w:left="3420" w:hanging="400"/>
      </w:pPr>
      <w:rPr>
        <w:rFonts w:hint="default" w:ascii="Wingdings" w:hAnsi="Wingdings"/>
      </w:rPr>
    </w:lvl>
    <w:lvl w:ilvl="8" w:tplc="04090005" w:tentative="1">
      <w:start w:val="1"/>
      <w:numFmt w:val="bullet"/>
      <w:lvlText w:val=""/>
      <w:lvlJc w:val="left"/>
      <w:pPr>
        <w:ind w:left="3820" w:hanging="400"/>
      </w:pPr>
      <w:rPr>
        <w:rFonts w:hint="default" w:ascii="Wingdings" w:hAnsi="Wingdings"/>
      </w:rPr>
    </w:lvl>
  </w:abstractNum>
  <w:abstractNum w:abstractNumId="5" w15:restartNumberingAfterBreak="0">
    <w:nsid w:val="477528F0"/>
    <w:multiLevelType w:val="hybridMultilevel"/>
    <w:tmpl w:val="FFFFFFFF"/>
    <w:lvl w:ilvl="0" w:tplc="85C2FDF0">
      <w:start w:val="1"/>
      <w:numFmt w:val="decimal"/>
      <w:lvlText w:val="%1."/>
      <w:lvlJc w:val="left"/>
      <w:pPr>
        <w:ind w:left="800" w:hanging="400"/>
      </w:pPr>
    </w:lvl>
    <w:lvl w:ilvl="1" w:tplc="ADCAA67C">
      <w:start w:val="1"/>
      <w:numFmt w:val="upperLetter"/>
      <w:lvlText w:val="%2."/>
      <w:lvlJc w:val="left"/>
      <w:pPr>
        <w:ind w:left="1200" w:hanging="400"/>
      </w:pPr>
    </w:lvl>
    <w:lvl w:ilvl="2" w:tplc="5DA0218C">
      <w:start w:val="1"/>
      <w:numFmt w:val="lowerRoman"/>
      <w:lvlText w:val="%3."/>
      <w:lvlJc w:val="right"/>
      <w:pPr>
        <w:ind w:left="1600" w:hanging="400"/>
      </w:pPr>
    </w:lvl>
    <w:lvl w:ilvl="3" w:tplc="52ECB78E">
      <w:start w:val="1"/>
      <w:numFmt w:val="decimal"/>
      <w:lvlText w:val="%4."/>
      <w:lvlJc w:val="left"/>
      <w:pPr>
        <w:ind w:left="2000" w:hanging="400"/>
      </w:pPr>
    </w:lvl>
    <w:lvl w:ilvl="4" w:tplc="34F63E90">
      <w:start w:val="1"/>
      <w:numFmt w:val="lowerLetter"/>
      <w:lvlText w:val="%5."/>
      <w:lvlJc w:val="left"/>
      <w:pPr>
        <w:ind w:left="2400" w:hanging="400"/>
      </w:pPr>
    </w:lvl>
    <w:lvl w:ilvl="5" w:tplc="7D440CE8">
      <w:start w:val="1"/>
      <w:numFmt w:val="lowerRoman"/>
      <w:lvlText w:val="%6."/>
      <w:lvlJc w:val="right"/>
      <w:pPr>
        <w:ind w:left="2800" w:hanging="400"/>
      </w:pPr>
    </w:lvl>
    <w:lvl w:ilvl="6" w:tplc="8A1A85A8">
      <w:start w:val="1"/>
      <w:numFmt w:val="decimal"/>
      <w:lvlText w:val="%7."/>
      <w:lvlJc w:val="left"/>
      <w:pPr>
        <w:ind w:left="3200" w:hanging="400"/>
      </w:pPr>
    </w:lvl>
    <w:lvl w:ilvl="7" w:tplc="02E6737C">
      <w:start w:val="1"/>
      <w:numFmt w:val="lowerLetter"/>
      <w:lvlText w:val="%8."/>
      <w:lvlJc w:val="left"/>
      <w:pPr>
        <w:ind w:left="3600" w:hanging="400"/>
      </w:pPr>
    </w:lvl>
    <w:lvl w:ilvl="8" w:tplc="CAAE0628">
      <w:start w:val="1"/>
      <w:numFmt w:val="lowerRoman"/>
      <w:lvlText w:val="%9."/>
      <w:lvlJc w:val="right"/>
      <w:pPr>
        <w:ind w:left="4000" w:hanging="400"/>
      </w:pPr>
    </w:lvl>
  </w:abstractNum>
  <w:abstractNum w:abstractNumId="6" w15:restartNumberingAfterBreak="0">
    <w:nsid w:val="48FB0E3A"/>
    <w:multiLevelType w:val="multilevel"/>
    <w:tmpl w:val="D6E81BDE"/>
    <w:lvl w:ilvl="0">
      <w:start w:val="1"/>
      <w:numFmt w:val="decimal"/>
      <w:pStyle w:val="Heading1"/>
      <w:lvlText w:val="%1."/>
      <w:lvlJc w:val="left"/>
      <w:pPr>
        <w:ind w:left="502" w:hanging="360"/>
      </w:p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7" w15:restartNumberingAfterBreak="0">
    <w:nsid w:val="55415655"/>
    <w:multiLevelType w:val="hybridMultilevel"/>
    <w:tmpl w:val="FFFFFFFF"/>
    <w:lvl w:ilvl="0" w:tplc="7222252C">
      <w:start w:val="1"/>
      <w:numFmt w:val="decimal"/>
      <w:lvlText w:val="%1."/>
      <w:lvlJc w:val="left"/>
      <w:pPr>
        <w:ind w:left="800" w:hanging="400"/>
      </w:pPr>
    </w:lvl>
    <w:lvl w:ilvl="1" w:tplc="890E73EE">
      <w:start w:val="1"/>
      <w:numFmt w:val="lowerLetter"/>
      <w:lvlText w:val="%2."/>
      <w:lvlJc w:val="left"/>
      <w:pPr>
        <w:ind w:left="1200" w:hanging="400"/>
      </w:pPr>
    </w:lvl>
    <w:lvl w:ilvl="2" w:tplc="D66215C6">
      <w:start w:val="1"/>
      <w:numFmt w:val="lowerRoman"/>
      <w:lvlText w:val="%3."/>
      <w:lvlJc w:val="right"/>
      <w:pPr>
        <w:ind w:left="1600" w:hanging="400"/>
      </w:pPr>
    </w:lvl>
    <w:lvl w:ilvl="3" w:tplc="BF021FD8">
      <w:start w:val="1"/>
      <w:numFmt w:val="decimal"/>
      <w:lvlText w:val="%4."/>
      <w:lvlJc w:val="left"/>
      <w:pPr>
        <w:ind w:left="2000" w:hanging="400"/>
      </w:pPr>
    </w:lvl>
    <w:lvl w:ilvl="4" w:tplc="2B523AB6">
      <w:start w:val="1"/>
      <w:numFmt w:val="lowerLetter"/>
      <w:lvlText w:val="%5."/>
      <w:lvlJc w:val="left"/>
      <w:pPr>
        <w:ind w:left="2400" w:hanging="400"/>
      </w:pPr>
    </w:lvl>
    <w:lvl w:ilvl="5" w:tplc="A68CEBFC">
      <w:start w:val="1"/>
      <w:numFmt w:val="lowerRoman"/>
      <w:lvlText w:val="%6."/>
      <w:lvlJc w:val="right"/>
      <w:pPr>
        <w:ind w:left="2800" w:hanging="400"/>
      </w:pPr>
    </w:lvl>
    <w:lvl w:ilvl="6" w:tplc="B1B4B3B6">
      <w:start w:val="1"/>
      <w:numFmt w:val="decimal"/>
      <w:lvlText w:val="%7."/>
      <w:lvlJc w:val="left"/>
      <w:pPr>
        <w:ind w:left="3200" w:hanging="400"/>
      </w:pPr>
    </w:lvl>
    <w:lvl w:ilvl="7" w:tplc="E3221B66">
      <w:start w:val="1"/>
      <w:numFmt w:val="lowerLetter"/>
      <w:lvlText w:val="%8."/>
      <w:lvlJc w:val="left"/>
      <w:pPr>
        <w:ind w:left="3600" w:hanging="400"/>
      </w:pPr>
    </w:lvl>
    <w:lvl w:ilvl="8" w:tplc="6218C7F4">
      <w:start w:val="1"/>
      <w:numFmt w:val="lowerRoman"/>
      <w:lvlText w:val="%9."/>
      <w:lvlJc w:val="right"/>
      <w:pPr>
        <w:ind w:left="4000" w:hanging="400"/>
      </w:pPr>
    </w:lvl>
  </w:abstractNum>
  <w:abstractNum w:abstractNumId="8" w15:restartNumberingAfterBreak="0">
    <w:nsid w:val="72253799"/>
    <w:multiLevelType w:val="hybridMultilevel"/>
    <w:tmpl w:val="FFFFFFFF"/>
    <w:lvl w:ilvl="0" w:tplc="2DEC20F0">
      <w:start w:val="1"/>
      <w:numFmt w:val="decimal"/>
      <w:lvlText w:val="%1."/>
      <w:lvlJc w:val="left"/>
      <w:pPr>
        <w:ind w:left="800" w:hanging="400"/>
      </w:pPr>
    </w:lvl>
    <w:lvl w:ilvl="1" w:tplc="DDDA868A">
      <w:start w:val="1"/>
      <w:numFmt w:val="lowerLetter"/>
      <w:lvlText w:val="%2."/>
      <w:lvlJc w:val="left"/>
      <w:pPr>
        <w:ind w:left="1200" w:hanging="400"/>
      </w:pPr>
    </w:lvl>
    <w:lvl w:ilvl="2" w:tplc="EC947676">
      <w:start w:val="1"/>
      <w:numFmt w:val="lowerRoman"/>
      <w:lvlText w:val="%3."/>
      <w:lvlJc w:val="right"/>
      <w:pPr>
        <w:ind w:left="1600" w:hanging="400"/>
      </w:pPr>
    </w:lvl>
    <w:lvl w:ilvl="3" w:tplc="FCE2138C">
      <w:start w:val="1"/>
      <w:numFmt w:val="decimal"/>
      <w:lvlText w:val="%4."/>
      <w:lvlJc w:val="left"/>
      <w:pPr>
        <w:ind w:left="2000" w:hanging="400"/>
      </w:pPr>
    </w:lvl>
    <w:lvl w:ilvl="4" w:tplc="2872E86E">
      <w:start w:val="1"/>
      <w:numFmt w:val="lowerLetter"/>
      <w:lvlText w:val="%5."/>
      <w:lvlJc w:val="left"/>
      <w:pPr>
        <w:ind w:left="2400" w:hanging="400"/>
      </w:pPr>
    </w:lvl>
    <w:lvl w:ilvl="5" w:tplc="838C209C">
      <w:start w:val="1"/>
      <w:numFmt w:val="lowerRoman"/>
      <w:lvlText w:val="%6."/>
      <w:lvlJc w:val="right"/>
      <w:pPr>
        <w:ind w:left="2800" w:hanging="400"/>
      </w:pPr>
    </w:lvl>
    <w:lvl w:ilvl="6" w:tplc="7466F820">
      <w:start w:val="1"/>
      <w:numFmt w:val="decimal"/>
      <w:lvlText w:val="%7."/>
      <w:lvlJc w:val="left"/>
      <w:pPr>
        <w:ind w:left="3200" w:hanging="400"/>
      </w:pPr>
    </w:lvl>
    <w:lvl w:ilvl="7" w:tplc="87122B7E">
      <w:start w:val="1"/>
      <w:numFmt w:val="lowerLetter"/>
      <w:lvlText w:val="%8."/>
      <w:lvlJc w:val="left"/>
      <w:pPr>
        <w:ind w:left="3600" w:hanging="400"/>
      </w:pPr>
    </w:lvl>
    <w:lvl w:ilvl="8" w:tplc="D9820838">
      <w:start w:val="1"/>
      <w:numFmt w:val="lowerRoman"/>
      <w:lvlText w:val="%9."/>
      <w:lvlJc w:val="right"/>
      <w:pPr>
        <w:ind w:left="4000" w:hanging="400"/>
      </w:pPr>
    </w:lvl>
  </w:abstractNum>
  <w:abstractNum w:abstractNumId="9" w15:restartNumberingAfterBreak="0">
    <w:nsid w:val="74AD5910"/>
    <w:multiLevelType w:val="hybridMultilevel"/>
    <w:tmpl w:val="FFFFFFFF"/>
    <w:lvl w:ilvl="0" w:tplc="EE388FC0">
      <w:start w:val="1"/>
      <w:numFmt w:val="decimal"/>
      <w:lvlText w:val="%1."/>
      <w:lvlJc w:val="left"/>
      <w:pPr>
        <w:ind w:left="800" w:hanging="400"/>
      </w:pPr>
    </w:lvl>
    <w:lvl w:ilvl="1" w:tplc="2C7281C0">
      <w:start w:val="1"/>
      <w:numFmt w:val="lowerLetter"/>
      <w:lvlText w:val="%2."/>
      <w:lvlJc w:val="left"/>
      <w:pPr>
        <w:ind w:left="1200" w:hanging="400"/>
      </w:pPr>
    </w:lvl>
    <w:lvl w:ilvl="2" w:tplc="29D8942C">
      <w:start w:val="1"/>
      <w:numFmt w:val="lowerRoman"/>
      <w:lvlText w:val="%3."/>
      <w:lvlJc w:val="right"/>
      <w:pPr>
        <w:ind w:left="1600" w:hanging="400"/>
      </w:pPr>
    </w:lvl>
    <w:lvl w:ilvl="3" w:tplc="D4E6FC20">
      <w:start w:val="1"/>
      <w:numFmt w:val="decimal"/>
      <w:lvlText w:val="%4."/>
      <w:lvlJc w:val="left"/>
      <w:pPr>
        <w:ind w:left="2000" w:hanging="400"/>
      </w:pPr>
    </w:lvl>
    <w:lvl w:ilvl="4" w:tplc="EBC0A29A">
      <w:start w:val="1"/>
      <w:numFmt w:val="lowerLetter"/>
      <w:lvlText w:val="%5."/>
      <w:lvlJc w:val="left"/>
      <w:pPr>
        <w:ind w:left="2400" w:hanging="400"/>
      </w:pPr>
    </w:lvl>
    <w:lvl w:ilvl="5" w:tplc="8F1807F2">
      <w:start w:val="1"/>
      <w:numFmt w:val="lowerRoman"/>
      <w:lvlText w:val="%6."/>
      <w:lvlJc w:val="right"/>
      <w:pPr>
        <w:ind w:left="2800" w:hanging="400"/>
      </w:pPr>
    </w:lvl>
    <w:lvl w:ilvl="6" w:tplc="142C1AC0">
      <w:start w:val="1"/>
      <w:numFmt w:val="decimal"/>
      <w:lvlText w:val="%7."/>
      <w:lvlJc w:val="left"/>
      <w:pPr>
        <w:ind w:left="3200" w:hanging="400"/>
      </w:pPr>
    </w:lvl>
    <w:lvl w:ilvl="7" w:tplc="9336EFAC">
      <w:start w:val="1"/>
      <w:numFmt w:val="lowerLetter"/>
      <w:lvlText w:val="%8."/>
      <w:lvlJc w:val="left"/>
      <w:pPr>
        <w:ind w:left="3600" w:hanging="400"/>
      </w:pPr>
    </w:lvl>
    <w:lvl w:ilvl="8" w:tplc="5BBE08DE">
      <w:start w:val="1"/>
      <w:numFmt w:val="lowerRoman"/>
      <w:lvlText w:val="%9."/>
      <w:lvlJc w:val="right"/>
      <w:pPr>
        <w:ind w:left="4000" w:hanging="400"/>
      </w:pPr>
    </w:lvl>
  </w:abstractNum>
  <w:abstractNum w:abstractNumId="10" w15:restartNumberingAfterBreak="0">
    <w:nsid w:val="7CBA3A41"/>
    <w:multiLevelType w:val="hybridMultilevel"/>
    <w:tmpl w:val="FFFFFFFF"/>
    <w:lvl w:ilvl="0" w:tplc="2AD23BDE">
      <w:start w:val="1"/>
      <w:numFmt w:val="decimal"/>
      <w:lvlText w:val="%1."/>
      <w:lvlJc w:val="left"/>
      <w:pPr>
        <w:ind w:left="800" w:hanging="400"/>
      </w:pPr>
    </w:lvl>
    <w:lvl w:ilvl="1" w:tplc="0476960C">
      <w:start w:val="1"/>
      <w:numFmt w:val="lowerLetter"/>
      <w:lvlText w:val="%2."/>
      <w:lvlJc w:val="left"/>
      <w:pPr>
        <w:ind w:left="1200" w:hanging="400"/>
      </w:pPr>
    </w:lvl>
    <w:lvl w:ilvl="2" w:tplc="BEAAEFF0">
      <w:start w:val="1"/>
      <w:numFmt w:val="lowerRoman"/>
      <w:lvlText w:val="%3."/>
      <w:lvlJc w:val="right"/>
      <w:pPr>
        <w:ind w:left="1600" w:hanging="400"/>
      </w:pPr>
    </w:lvl>
    <w:lvl w:ilvl="3" w:tplc="7502389C">
      <w:start w:val="1"/>
      <w:numFmt w:val="decimal"/>
      <w:lvlText w:val="%4."/>
      <w:lvlJc w:val="left"/>
      <w:pPr>
        <w:ind w:left="2000" w:hanging="400"/>
      </w:pPr>
    </w:lvl>
    <w:lvl w:ilvl="4" w:tplc="0FCC6510">
      <w:start w:val="1"/>
      <w:numFmt w:val="lowerLetter"/>
      <w:lvlText w:val="%5."/>
      <w:lvlJc w:val="left"/>
      <w:pPr>
        <w:ind w:left="2400" w:hanging="400"/>
      </w:pPr>
    </w:lvl>
    <w:lvl w:ilvl="5" w:tplc="9AB6B78A">
      <w:start w:val="1"/>
      <w:numFmt w:val="lowerRoman"/>
      <w:lvlText w:val="%6."/>
      <w:lvlJc w:val="right"/>
      <w:pPr>
        <w:ind w:left="2800" w:hanging="400"/>
      </w:pPr>
    </w:lvl>
    <w:lvl w:ilvl="6" w:tplc="C8DEAA92">
      <w:start w:val="1"/>
      <w:numFmt w:val="decimal"/>
      <w:lvlText w:val="%7."/>
      <w:lvlJc w:val="left"/>
      <w:pPr>
        <w:ind w:left="3200" w:hanging="400"/>
      </w:pPr>
    </w:lvl>
    <w:lvl w:ilvl="7" w:tplc="25D81596">
      <w:start w:val="1"/>
      <w:numFmt w:val="lowerLetter"/>
      <w:lvlText w:val="%8."/>
      <w:lvlJc w:val="left"/>
      <w:pPr>
        <w:ind w:left="3600" w:hanging="400"/>
      </w:pPr>
    </w:lvl>
    <w:lvl w:ilvl="8" w:tplc="8F624698">
      <w:start w:val="1"/>
      <w:numFmt w:val="lowerRoman"/>
      <w:lvlText w:val="%9."/>
      <w:lvlJc w:val="right"/>
      <w:pPr>
        <w:ind w:left="4000" w:hanging="400"/>
      </w:pPr>
    </w:lvl>
  </w:abstractNum>
  <w:num w:numId="1">
    <w:abstractNumId w:val="0"/>
  </w:num>
  <w:num w:numId="2">
    <w:abstractNumId w:val="1"/>
  </w:num>
  <w:num w:numId="3">
    <w:abstractNumId w:val="9"/>
  </w:num>
  <w:num w:numId="4">
    <w:abstractNumId w:val="5"/>
  </w:num>
  <w:num w:numId="5">
    <w:abstractNumId w:val="7"/>
  </w:num>
  <w:num w:numId="6">
    <w:abstractNumId w:val="2"/>
  </w:num>
  <w:num w:numId="7">
    <w:abstractNumId w:val="10"/>
  </w:num>
  <w:num w:numId="8">
    <w:abstractNumId w:val="6"/>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D3"/>
    <w:rsid w:val="00000255"/>
    <w:rsid w:val="0000634C"/>
    <w:rsid w:val="000253D8"/>
    <w:rsid w:val="00027134"/>
    <w:rsid w:val="00056B4F"/>
    <w:rsid w:val="00066A27"/>
    <w:rsid w:val="00086489"/>
    <w:rsid w:val="00091B6B"/>
    <w:rsid w:val="00095882"/>
    <w:rsid w:val="0009625F"/>
    <w:rsid w:val="000C3570"/>
    <w:rsid w:val="000C66FD"/>
    <w:rsid w:val="000F16D2"/>
    <w:rsid w:val="000F21F3"/>
    <w:rsid w:val="000F2227"/>
    <w:rsid w:val="001053CD"/>
    <w:rsid w:val="0013074E"/>
    <w:rsid w:val="001958A6"/>
    <w:rsid w:val="001A2772"/>
    <w:rsid w:val="001B27E7"/>
    <w:rsid w:val="001C451C"/>
    <w:rsid w:val="00213F3C"/>
    <w:rsid w:val="00217604"/>
    <w:rsid w:val="00246E3E"/>
    <w:rsid w:val="002848AB"/>
    <w:rsid w:val="00295ECC"/>
    <w:rsid w:val="002B422E"/>
    <w:rsid w:val="002B5CFA"/>
    <w:rsid w:val="003023FA"/>
    <w:rsid w:val="00314C2C"/>
    <w:rsid w:val="00316401"/>
    <w:rsid w:val="00324634"/>
    <w:rsid w:val="00331E40"/>
    <w:rsid w:val="003403FA"/>
    <w:rsid w:val="00364158"/>
    <w:rsid w:val="003778A0"/>
    <w:rsid w:val="003A1DF8"/>
    <w:rsid w:val="003A2503"/>
    <w:rsid w:val="003A3CB0"/>
    <w:rsid w:val="003A7F71"/>
    <w:rsid w:val="003B0F21"/>
    <w:rsid w:val="003B3EAB"/>
    <w:rsid w:val="003C3039"/>
    <w:rsid w:val="003D628F"/>
    <w:rsid w:val="003D7747"/>
    <w:rsid w:val="003E2590"/>
    <w:rsid w:val="003E3A53"/>
    <w:rsid w:val="0041029E"/>
    <w:rsid w:val="004177A3"/>
    <w:rsid w:val="00446117"/>
    <w:rsid w:val="004A33FE"/>
    <w:rsid w:val="004B101A"/>
    <w:rsid w:val="004B3353"/>
    <w:rsid w:val="004C604D"/>
    <w:rsid w:val="004D45EF"/>
    <w:rsid w:val="004D7B95"/>
    <w:rsid w:val="004E7EDB"/>
    <w:rsid w:val="005022EB"/>
    <w:rsid w:val="00521F52"/>
    <w:rsid w:val="00527A16"/>
    <w:rsid w:val="00532CC4"/>
    <w:rsid w:val="0054C833"/>
    <w:rsid w:val="00552EA3"/>
    <w:rsid w:val="0057383A"/>
    <w:rsid w:val="005934B6"/>
    <w:rsid w:val="00593B6A"/>
    <w:rsid w:val="005A592B"/>
    <w:rsid w:val="005A718D"/>
    <w:rsid w:val="005B1CF5"/>
    <w:rsid w:val="005F5AA2"/>
    <w:rsid w:val="005F6A40"/>
    <w:rsid w:val="00622E05"/>
    <w:rsid w:val="00635A3E"/>
    <w:rsid w:val="00642773"/>
    <w:rsid w:val="00671BAF"/>
    <w:rsid w:val="0069011B"/>
    <w:rsid w:val="006941EA"/>
    <w:rsid w:val="006A7829"/>
    <w:rsid w:val="006B2C5E"/>
    <w:rsid w:val="006B59E5"/>
    <w:rsid w:val="006C4328"/>
    <w:rsid w:val="006C4740"/>
    <w:rsid w:val="006C56BE"/>
    <w:rsid w:val="006D1D92"/>
    <w:rsid w:val="006D1FD3"/>
    <w:rsid w:val="006D6284"/>
    <w:rsid w:val="006F1078"/>
    <w:rsid w:val="007222B4"/>
    <w:rsid w:val="007458E7"/>
    <w:rsid w:val="007470D8"/>
    <w:rsid w:val="00747E5D"/>
    <w:rsid w:val="00754038"/>
    <w:rsid w:val="0077023D"/>
    <w:rsid w:val="00772D02"/>
    <w:rsid w:val="00794C73"/>
    <w:rsid w:val="007A49D1"/>
    <w:rsid w:val="007B30B9"/>
    <w:rsid w:val="007B634E"/>
    <w:rsid w:val="007C54E9"/>
    <w:rsid w:val="007D0BFE"/>
    <w:rsid w:val="007D7411"/>
    <w:rsid w:val="007E44F7"/>
    <w:rsid w:val="008009E1"/>
    <w:rsid w:val="00823003"/>
    <w:rsid w:val="00831769"/>
    <w:rsid w:val="00832003"/>
    <w:rsid w:val="00832430"/>
    <w:rsid w:val="008325C5"/>
    <w:rsid w:val="00832983"/>
    <w:rsid w:val="00835151"/>
    <w:rsid w:val="00836EE1"/>
    <w:rsid w:val="00856DDE"/>
    <w:rsid w:val="00862EE4"/>
    <w:rsid w:val="00873511"/>
    <w:rsid w:val="008A4A8B"/>
    <w:rsid w:val="008B48F9"/>
    <w:rsid w:val="008B6B31"/>
    <w:rsid w:val="008D5ED8"/>
    <w:rsid w:val="008E6CA8"/>
    <w:rsid w:val="00903BD4"/>
    <w:rsid w:val="00904789"/>
    <w:rsid w:val="009117B7"/>
    <w:rsid w:val="00934EBF"/>
    <w:rsid w:val="00950CEA"/>
    <w:rsid w:val="00953CDF"/>
    <w:rsid w:val="00971395"/>
    <w:rsid w:val="00975D77"/>
    <w:rsid w:val="009801AC"/>
    <w:rsid w:val="009A7122"/>
    <w:rsid w:val="009B3ECC"/>
    <w:rsid w:val="009C45DC"/>
    <w:rsid w:val="009C5792"/>
    <w:rsid w:val="00A1672C"/>
    <w:rsid w:val="00A2154C"/>
    <w:rsid w:val="00A622F1"/>
    <w:rsid w:val="00AA10DF"/>
    <w:rsid w:val="00AD5D10"/>
    <w:rsid w:val="00AE0ECD"/>
    <w:rsid w:val="00AE23A2"/>
    <w:rsid w:val="00AE44E8"/>
    <w:rsid w:val="00B04535"/>
    <w:rsid w:val="00B114FB"/>
    <w:rsid w:val="00B17B0C"/>
    <w:rsid w:val="00B27C2F"/>
    <w:rsid w:val="00B35E65"/>
    <w:rsid w:val="00B40651"/>
    <w:rsid w:val="00B42BA3"/>
    <w:rsid w:val="00B46DD8"/>
    <w:rsid w:val="00B759EE"/>
    <w:rsid w:val="00B77E2C"/>
    <w:rsid w:val="00BA6253"/>
    <w:rsid w:val="00BB313B"/>
    <w:rsid w:val="00BC0B4D"/>
    <w:rsid w:val="00BC22DE"/>
    <w:rsid w:val="00BC6F26"/>
    <w:rsid w:val="00BE7346"/>
    <w:rsid w:val="00BF33E0"/>
    <w:rsid w:val="00BF47E5"/>
    <w:rsid w:val="00C12C74"/>
    <w:rsid w:val="00C21722"/>
    <w:rsid w:val="00C21DD6"/>
    <w:rsid w:val="00C3512C"/>
    <w:rsid w:val="00C4113B"/>
    <w:rsid w:val="00C5346B"/>
    <w:rsid w:val="00C665DF"/>
    <w:rsid w:val="00C77F62"/>
    <w:rsid w:val="00C97038"/>
    <w:rsid w:val="00CA3F6C"/>
    <w:rsid w:val="00CA7694"/>
    <w:rsid w:val="00CB3DEF"/>
    <w:rsid w:val="00CC2875"/>
    <w:rsid w:val="00CD5EF3"/>
    <w:rsid w:val="00CD7695"/>
    <w:rsid w:val="00CF14CC"/>
    <w:rsid w:val="00CF7A96"/>
    <w:rsid w:val="00D259DA"/>
    <w:rsid w:val="00D35E60"/>
    <w:rsid w:val="00D37FDA"/>
    <w:rsid w:val="00D4308C"/>
    <w:rsid w:val="00D43F21"/>
    <w:rsid w:val="00D53706"/>
    <w:rsid w:val="00D84715"/>
    <w:rsid w:val="00D91314"/>
    <w:rsid w:val="00D96B30"/>
    <w:rsid w:val="00DA1D37"/>
    <w:rsid w:val="00DA25F1"/>
    <w:rsid w:val="00DA7E65"/>
    <w:rsid w:val="00DB734D"/>
    <w:rsid w:val="00DC7AAC"/>
    <w:rsid w:val="00DD61ED"/>
    <w:rsid w:val="00E04E6A"/>
    <w:rsid w:val="00E072BE"/>
    <w:rsid w:val="00E108B0"/>
    <w:rsid w:val="00E133CF"/>
    <w:rsid w:val="00E5539B"/>
    <w:rsid w:val="00E76CA8"/>
    <w:rsid w:val="00E857E5"/>
    <w:rsid w:val="00E9054C"/>
    <w:rsid w:val="00E933CD"/>
    <w:rsid w:val="00E9356C"/>
    <w:rsid w:val="00EA4EED"/>
    <w:rsid w:val="00EC377C"/>
    <w:rsid w:val="00ED365F"/>
    <w:rsid w:val="00F0275C"/>
    <w:rsid w:val="00F14625"/>
    <w:rsid w:val="00F57BAC"/>
    <w:rsid w:val="00F633F7"/>
    <w:rsid w:val="00F971F0"/>
    <w:rsid w:val="00FC1C78"/>
    <w:rsid w:val="00FD2DB9"/>
    <w:rsid w:val="00FF4696"/>
    <w:rsid w:val="0135E237"/>
    <w:rsid w:val="016119AD"/>
    <w:rsid w:val="01EA3925"/>
    <w:rsid w:val="0211090E"/>
    <w:rsid w:val="03946530"/>
    <w:rsid w:val="0484423F"/>
    <w:rsid w:val="058D010D"/>
    <w:rsid w:val="05ACB434"/>
    <w:rsid w:val="06E005AE"/>
    <w:rsid w:val="08B1C3B1"/>
    <w:rsid w:val="098C9D6F"/>
    <w:rsid w:val="09F01573"/>
    <w:rsid w:val="0A0F4171"/>
    <w:rsid w:val="0A2FD1B6"/>
    <w:rsid w:val="0B998784"/>
    <w:rsid w:val="0BFA86C1"/>
    <w:rsid w:val="0C03BD93"/>
    <w:rsid w:val="0C07EDC2"/>
    <w:rsid w:val="0CE60578"/>
    <w:rsid w:val="0D4D5C46"/>
    <w:rsid w:val="0E010A4D"/>
    <w:rsid w:val="0E173000"/>
    <w:rsid w:val="0EF7C5BA"/>
    <w:rsid w:val="0F4A2B88"/>
    <w:rsid w:val="1020F665"/>
    <w:rsid w:val="102BC47B"/>
    <w:rsid w:val="10417A50"/>
    <w:rsid w:val="109D284B"/>
    <w:rsid w:val="10FAF149"/>
    <w:rsid w:val="11744243"/>
    <w:rsid w:val="121D153E"/>
    <w:rsid w:val="12B74C10"/>
    <w:rsid w:val="12FABF18"/>
    <w:rsid w:val="14D7F57B"/>
    <w:rsid w:val="163D26D6"/>
    <w:rsid w:val="1642EBAB"/>
    <w:rsid w:val="18118ED7"/>
    <w:rsid w:val="183D304F"/>
    <w:rsid w:val="1A8D9F9F"/>
    <w:rsid w:val="1AD5C854"/>
    <w:rsid w:val="1B4C5FA0"/>
    <w:rsid w:val="1DE4A0EF"/>
    <w:rsid w:val="1E1C2F64"/>
    <w:rsid w:val="1EF8FE0C"/>
    <w:rsid w:val="1F400099"/>
    <w:rsid w:val="20C3638F"/>
    <w:rsid w:val="2104D687"/>
    <w:rsid w:val="2241E429"/>
    <w:rsid w:val="24CA8C91"/>
    <w:rsid w:val="24E9360C"/>
    <w:rsid w:val="25209719"/>
    <w:rsid w:val="26ECBADE"/>
    <w:rsid w:val="27D8ACF1"/>
    <w:rsid w:val="280D85EB"/>
    <w:rsid w:val="28507030"/>
    <w:rsid w:val="287BD69D"/>
    <w:rsid w:val="2A4A1E6B"/>
    <w:rsid w:val="2A9EB76E"/>
    <w:rsid w:val="2BDC063A"/>
    <w:rsid w:val="2BFE4139"/>
    <w:rsid w:val="2D4EE21E"/>
    <w:rsid w:val="2D7EC5A4"/>
    <w:rsid w:val="2D841BFE"/>
    <w:rsid w:val="2E84699E"/>
    <w:rsid w:val="30053865"/>
    <w:rsid w:val="30DE7F87"/>
    <w:rsid w:val="30EB996F"/>
    <w:rsid w:val="316DE1C8"/>
    <w:rsid w:val="32AF0E3E"/>
    <w:rsid w:val="3371931D"/>
    <w:rsid w:val="343DBAEE"/>
    <w:rsid w:val="3447C4C3"/>
    <w:rsid w:val="381CFD2D"/>
    <w:rsid w:val="38256B05"/>
    <w:rsid w:val="383EA4D1"/>
    <w:rsid w:val="38CD6343"/>
    <w:rsid w:val="390294FD"/>
    <w:rsid w:val="39C2F27A"/>
    <w:rsid w:val="3B602A1C"/>
    <w:rsid w:val="3BDACAC9"/>
    <w:rsid w:val="3C2154F3"/>
    <w:rsid w:val="3C3CC6C4"/>
    <w:rsid w:val="3D4C1DAE"/>
    <w:rsid w:val="3D9D11A3"/>
    <w:rsid w:val="3DB676CA"/>
    <w:rsid w:val="3EB12511"/>
    <w:rsid w:val="3F1D1680"/>
    <w:rsid w:val="3FD7736D"/>
    <w:rsid w:val="4029B4E4"/>
    <w:rsid w:val="41894F95"/>
    <w:rsid w:val="41E5D37B"/>
    <w:rsid w:val="427A88AE"/>
    <w:rsid w:val="432CE702"/>
    <w:rsid w:val="44063D1C"/>
    <w:rsid w:val="4426B46D"/>
    <w:rsid w:val="4455EC52"/>
    <w:rsid w:val="450AFBEE"/>
    <w:rsid w:val="45D922F5"/>
    <w:rsid w:val="48C2ECF7"/>
    <w:rsid w:val="4996EED2"/>
    <w:rsid w:val="4A02F59E"/>
    <w:rsid w:val="4A656782"/>
    <w:rsid w:val="4AB1BAFA"/>
    <w:rsid w:val="4B191E62"/>
    <w:rsid w:val="4B7D91E6"/>
    <w:rsid w:val="4C4C7911"/>
    <w:rsid w:val="4CB27FD3"/>
    <w:rsid w:val="4CCB5DCE"/>
    <w:rsid w:val="4D28BD69"/>
    <w:rsid w:val="4E0486EF"/>
    <w:rsid w:val="4E42611C"/>
    <w:rsid w:val="4ED6C97C"/>
    <w:rsid w:val="4F843161"/>
    <w:rsid w:val="505252BC"/>
    <w:rsid w:val="512AA3DE"/>
    <w:rsid w:val="529D1CDA"/>
    <w:rsid w:val="52BF698B"/>
    <w:rsid w:val="54275048"/>
    <w:rsid w:val="553BA44B"/>
    <w:rsid w:val="566530C4"/>
    <w:rsid w:val="5D6273C3"/>
    <w:rsid w:val="5E9B08C5"/>
    <w:rsid w:val="5EF5222E"/>
    <w:rsid w:val="5FBB00B0"/>
    <w:rsid w:val="601FEF49"/>
    <w:rsid w:val="6145364F"/>
    <w:rsid w:val="6189274B"/>
    <w:rsid w:val="63593A29"/>
    <w:rsid w:val="64ED5F29"/>
    <w:rsid w:val="65CEA647"/>
    <w:rsid w:val="66BFF62A"/>
    <w:rsid w:val="67143687"/>
    <w:rsid w:val="6791D78E"/>
    <w:rsid w:val="681C53AF"/>
    <w:rsid w:val="68567D27"/>
    <w:rsid w:val="698C8393"/>
    <w:rsid w:val="6A0734F7"/>
    <w:rsid w:val="6B10988F"/>
    <w:rsid w:val="6B32A8F7"/>
    <w:rsid w:val="6B4D6F83"/>
    <w:rsid w:val="6BEE166F"/>
    <w:rsid w:val="6CD1A95F"/>
    <w:rsid w:val="6EB1CC41"/>
    <w:rsid w:val="6F3967D2"/>
    <w:rsid w:val="6FB6279F"/>
    <w:rsid w:val="70062EB3"/>
    <w:rsid w:val="701331A4"/>
    <w:rsid w:val="70824787"/>
    <w:rsid w:val="71306F1D"/>
    <w:rsid w:val="71B3F616"/>
    <w:rsid w:val="732B3052"/>
    <w:rsid w:val="73532076"/>
    <w:rsid w:val="73F5D9E8"/>
    <w:rsid w:val="74968D87"/>
    <w:rsid w:val="74BABC4B"/>
    <w:rsid w:val="7549BA41"/>
    <w:rsid w:val="755E4A02"/>
    <w:rsid w:val="762D37A5"/>
    <w:rsid w:val="76572A9F"/>
    <w:rsid w:val="7776ACD3"/>
    <w:rsid w:val="77F7CDAF"/>
    <w:rsid w:val="78A4EE32"/>
    <w:rsid w:val="78FAD9B6"/>
    <w:rsid w:val="7ADF773A"/>
    <w:rsid w:val="7B30DEE7"/>
    <w:rsid w:val="7B3D8AF3"/>
    <w:rsid w:val="7C89182C"/>
    <w:rsid w:val="7F0D5F12"/>
    <w:rsid w:val="7F175CC0"/>
    <w:rsid w:val="7F6A00F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33C8"/>
  <w15:chartTrackingRefBased/>
  <w15:docId w15:val="{BF480FBF-D2C0-4279-89B4-EAE40828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7C2F"/>
    <w:rPr>
      <w:lang w:val="en-GB" w:eastAsia="ko-KR"/>
    </w:rPr>
  </w:style>
  <w:style w:type="paragraph" w:styleId="Heading1">
    <w:name w:val="heading 1"/>
    <w:basedOn w:val="Normal"/>
    <w:link w:val="Heading1Char"/>
    <w:uiPriority w:val="9"/>
    <w:qFormat/>
    <w:pPr>
      <w:numPr>
        <w:numId w:val="8"/>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8"/>
      </w:numPr>
      <w:spacing w:before="40"/>
      <w:outlineLvl w:val="1"/>
    </w:pPr>
    <w:rPr>
      <w:rFonts w:asciiTheme="majorHAnsi" w:hAnsiTheme="majorHAnsi" w:eastAsiaTheme="majorEastAsia" w:cstheme="majorBidi"/>
      <w:color w:val="2E2E2E" w:themeColor="accent2"/>
      <w:szCs w:val="26"/>
    </w:rPr>
  </w:style>
  <w:style w:type="paragraph" w:styleId="Heading3">
    <w:name w:val="heading 3"/>
    <w:basedOn w:val="Normal"/>
    <w:link w:val="Heading3Char"/>
    <w:uiPriority w:val="9"/>
    <w:unhideWhenUsed/>
    <w:qFormat/>
    <w:pPr>
      <w:numPr>
        <w:ilvl w:val="2"/>
        <w:numId w:val="8"/>
      </w:numPr>
      <w:spacing w:before="40" w:after="0"/>
      <w:outlineLvl w:val="2"/>
    </w:pPr>
    <w:rPr>
      <w:rFonts w:asciiTheme="majorHAnsi" w:hAnsiTheme="majorHAnsi" w:eastAsiaTheme="majorEastAsia" w:cstheme="majorBidi"/>
      <w:szCs w:val="24"/>
    </w:rPr>
  </w:style>
  <w:style w:type="paragraph" w:styleId="Heading4">
    <w:name w:val="heading 4"/>
    <w:basedOn w:val="Normal"/>
    <w:link w:val="Heading4Char"/>
    <w:uiPriority w:val="9"/>
    <w:semiHidden/>
    <w:unhideWhenUsed/>
    <w:qFormat/>
    <w:pPr>
      <w:numPr>
        <w:ilvl w:val="3"/>
        <w:numId w:val="8"/>
      </w:numPr>
      <w:spacing w:before="40" w:after="0"/>
      <w:outlineLvl w:val="3"/>
    </w:pPr>
    <w:rPr>
      <w:rFonts w:asciiTheme="majorHAnsi" w:hAnsiTheme="majorHAnsi" w:eastAsiaTheme="majorEastAsia" w:cstheme="majorBidi"/>
      <w:i/>
      <w:iCs/>
      <w:spacing w:val="6"/>
    </w:rPr>
  </w:style>
  <w:style w:type="paragraph" w:styleId="Heading5">
    <w:name w:val="heading 5"/>
    <w:basedOn w:val="Normal"/>
    <w:link w:val="Heading5Char"/>
    <w:uiPriority w:val="9"/>
    <w:semiHidden/>
    <w:unhideWhenUsed/>
    <w:qFormat/>
    <w:pPr>
      <w:numPr>
        <w:ilvl w:val="4"/>
        <w:numId w:val="8"/>
      </w:numPr>
      <w:spacing w:before="40" w:after="0"/>
      <w:outlineLvl w:val="4"/>
    </w:pPr>
    <w:rPr>
      <w:rFonts w:asciiTheme="majorHAnsi" w:hAnsiTheme="majorHAnsi" w:eastAsiaTheme="majorEastAsia" w:cstheme="majorBidi"/>
      <w:i/>
      <w:color w:val="2E2E2E" w:themeColor="accent2"/>
      <w:spacing w:val="6"/>
    </w:rPr>
  </w:style>
  <w:style w:type="paragraph" w:styleId="Heading6">
    <w:name w:val="heading 6"/>
    <w:basedOn w:val="Normal"/>
    <w:link w:val="Heading6Char"/>
    <w:uiPriority w:val="9"/>
    <w:semiHidden/>
    <w:unhideWhenUsed/>
    <w:qFormat/>
    <w:pPr>
      <w:numPr>
        <w:ilvl w:val="5"/>
        <w:numId w:val="8"/>
      </w:numPr>
      <w:spacing w:before="40" w:after="0"/>
      <w:outlineLvl w:val="5"/>
    </w:pPr>
    <w:rPr>
      <w:rFonts w:asciiTheme="majorHAnsi" w:hAnsiTheme="majorHAnsi" w:eastAsiaTheme="majorEastAsia" w:cstheme="majorBidi"/>
      <w:color w:val="2E2E2E" w:themeColor="accent2"/>
      <w:spacing w:val="12"/>
    </w:rPr>
  </w:style>
  <w:style w:type="paragraph" w:styleId="Heading7">
    <w:name w:val="heading 7"/>
    <w:basedOn w:val="Normal"/>
    <w:link w:val="Heading7Char"/>
    <w:uiPriority w:val="9"/>
    <w:semiHidden/>
    <w:unhideWhenUsed/>
    <w:qFormat/>
    <w:pPr>
      <w:numPr>
        <w:ilvl w:val="6"/>
        <w:numId w:val="8"/>
      </w:numPr>
      <w:spacing w:before="40" w:after="0"/>
      <w:outlineLvl w:val="6"/>
    </w:pPr>
    <w:rPr>
      <w:rFonts w:asciiTheme="majorHAnsi" w:hAnsiTheme="majorHAnsi" w:eastAsiaTheme="majorEastAsia" w:cstheme="majorBidi"/>
      <w:iCs/>
      <w:color w:val="2E2E2E" w:themeColor="accent2"/>
    </w:rPr>
  </w:style>
  <w:style w:type="paragraph" w:styleId="Heading8">
    <w:name w:val="heading 8"/>
    <w:basedOn w:val="Normal"/>
    <w:link w:val="Heading8Char"/>
    <w:uiPriority w:val="9"/>
    <w:semiHidden/>
    <w:unhideWhenUsed/>
    <w:qFormat/>
    <w:pPr>
      <w:numPr>
        <w:ilvl w:val="7"/>
        <w:numId w:val="8"/>
      </w:numPr>
      <w:spacing w:before="40" w:after="0"/>
      <w:outlineLvl w:val="7"/>
    </w:pPr>
    <w:rPr>
      <w:rFonts w:asciiTheme="majorHAnsi" w:hAnsiTheme="majorHAnsi" w:eastAsiaTheme="majorEastAsia"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8"/>
      </w:numPr>
      <w:spacing w:before="40" w:after="0"/>
      <w:outlineLvl w:val="8"/>
    </w:pPr>
    <w:rPr>
      <w:rFonts w:asciiTheme="majorHAnsi" w:hAnsiTheme="majorHAnsi" w:eastAsiaTheme="majorEastAsia" w:cstheme="majorBidi"/>
      <w:iCs/>
      <w:color w:val="626262" w:themeColor="accent2" w:themeTint="B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caps/>
      <w:color w:val="2E2E2E" w:themeColor="accent2"/>
      <w:spacing w:val="14"/>
      <w:sz w:val="26"/>
      <w:szCs w:val="2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2E2E" w:themeColor="accent2"/>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pacing w:val="6"/>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i/>
      <w:color w:val="2E2E2E" w:themeColor="accent2"/>
      <w:spacing w:val="6"/>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2E2E2E" w:themeColor="accent2"/>
      <w:spacing w:val="12"/>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2E2E2E" w:themeColor="accent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color w:val="626262" w:themeColor="accent2" w:themeTint="BF"/>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rPr>
  </w:style>
  <w:style w:type="character" w:styleId="TitleChar" w:customStyle="1">
    <w:name w:val="Title Char"/>
    <w:basedOn w:val="DefaultParagraphFont"/>
    <w:link w:val="Title"/>
    <w:uiPriority w:val="2"/>
    <w:rPr>
      <w:rFonts w:asciiTheme="majorHAnsi" w:hAnsiTheme="majorHAnsi" w:eastAsiaTheme="majorEastAsia"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styleId="DateChar" w:customStyle="1">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styleId="IntenseQuoteChar" w:customStyle="1">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styleId="QuoteChar" w:customStyle="1">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styleId="SubtitleChar" w:customStyle="1">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5F5AA2"/>
    <w:pPr>
      <w:ind w:left="80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fontTable" Target="fontTable.xml" Id="rId34"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footer" Target="footer1.xml" Id="rId33"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image" Target="media/image23.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image" Target="media/image26.png"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22.png" Id="rId28" /><Relationship Type="http://schemas.openxmlformats.org/officeDocument/2006/relationships/theme" Target="theme/theme1.xml" Id="rId36"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image" Target="media/image25.png"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image" Target="media/image24.png" Id="rId30" /><Relationship Type="http://schemas.openxmlformats.org/officeDocument/2006/relationships/glossaryDocument" Target="glossary/document.xml" Id="rId35" /><Relationship Type="http://schemas.openxmlformats.org/officeDocument/2006/relationships/image" Target="media/image2.png" Id="rId8" /></Relationships>
</file>

<file path=word/_rels/settings.xml.rels><?xml version="1.0" encoding="UTF-8" standalone="yes"?>
<Relationships xmlns="http://schemas.openxmlformats.org/package/2006/relationships"><Relationship Id="rId1" Type="http://schemas.openxmlformats.org/officeDocument/2006/relationships/attachedTemplate" Target="%7b2993D3F1-6384-A844-BD52-8BE34B701441%7dtf5000204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A06599212CA4C4F9C179AF7F8DB8A07"/>
        <w:category>
          <w:name w:val="일반"/>
          <w:gallery w:val="placeholder"/>
        </w:category>
        <w:types>
          <w:type w:val="bbPlcHdr"/>
        </w:types>
        <w:behaviors>
          <w:behavior w:val="content"/>
        </w:behaviors>
        <w:guid w:val="{823BEBA9-6154-294A-92AA-27BF991CA6FD}"/>
      </w:docPartPr>
      <w:docPartBody>
        <w:p w:rsidR="0015387F" w:rsidRDefault="00815857">
          <w:pPr>
            <w:pStyle w:val="CA06599212CA4C4F9C179AF7F8DB8A07"/>
          </w:pPr>
          <w:r w:rsidRPr="00B27C2F">
            <w:rPr>
              <w:rFonts w:asciiTheme="majorEastAsia" w:eastAsiaTheme="majorEastAsia" w:hAnsiTheme="majorEastAsia"/>
              <w:noProof/>
            </w:rPr>
            <w:t>바로 시작하려면 이와 같은 개체 틀 텍스트를 탭하고 입력을 시작하세요.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ngsana New">
    <w:panose1 w:val="02020603050405020304"/>
    <w:charset w:val="DE"/>
    <w:family w:val="roman"/>
    <w:pitch w:val="variable"/>
    <w:sig w:usb0="01000001" w:usb1="00000000" w:usb2="00000000" w:usb3="00000000" w:csb0="00010000"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57"/>
    <w:rsid w:val="0000444E"/>
    <w:rsid w:val="00004E03"/>
    <w:rsid w:val="00040999"/>
    <w:rsid w:val="0004591C"/>
    <w:rsid w:val="00065FB6"/>
    <w:rsid w:val="000E1293"/>
    <w:rsid w:val="00121F6B"/>
    <w:rsid w:val="0012353E"/>
    <w:rsid w:val="00140A36"/>
    <w:rsid w:val="00143188"/>
    <w:rsid w:val="0015387F"/>
    <w:rsid w:val="00191002"/>
    <w:rsid w:val="001E213A"/>
    <w:rsid w:val="002169F8"/>
    <w:rsid w:val="00264035"/>
    <w:rsid w:val="002B3734"/>
    <w:rsid w:val="00310DEA"/>
    <w:rsid w:val="00327258"/>
    <w:rsid w:val="00340553"/>
    <w:rsid w:val="00351668"/>
    <w:rsid w:val="003C54D7"/>
    <w:rsid w:val="003E2E55"/>
    <w:rsid w:val="003E5B71"/>
    <w:rsid w:val="00400C42"/>
    <w:rsid w:val="00401FF4"/>
    <w:rsid w:val="00403E01"/>
    <w:rsid w:val="00464978"/>
    <w:rsid w:val="004D7866"/>
    <w:rsid w:val="00505BA3"/>
    <w:rsid w:val="00512FF4"/>
    <w:rsid w:val="00515326"/>
    <w:rsid w:val="005262CF"/>
    <w:rsid w:val="00553D76"/>
    <w:rsid w:val="005C18DD"/>
    <w:rsid w:val="0062627C"/>
    <w:rsid w:val="00642FA7"/>
    <w:rsid w:val="006A76A2"/>
    <w:rsid w:val="006F5B5A"/>
    <w:rsid w:val="00763BC0"/>
    <w:rsid w:val="00780740"/>
    <w:rsid w:val="007E0369"/>
    <w:rsid w:val="007F7D28"/>
    <w:rsid w:val="008108AE"/>
    <w:rsid w:val="00815857"/>
    <w:rsid w:val="009042AB"/>
    <w:rsid w:val="00905CD1"/>
    <w:rsid w:val="00963B89"/>
    <w:rsid w:val="009B144F"/>
    <w:rsid w:val="009F08A2"/>
    <w:rsid w:val="00A154AA"/>
    <w:rsid w:val="00A57BFF"/>
    <w:rsid w:val="00A64FF8"/>
    <w:rsid w:val="00A90E60"/>
    <w:rsid w:val="00B14F80"/>
    <w:rsid w:val="00B60F18"/>
    <w:rsid w:val="00B7438A"/>
    <w:rsid w:val="00BB0FD7"/>
    <w:rsid w:val="00C05D73"/>
    <w:rsid w:val="00C35449"/>
    <w:rsid w:val="00C94AB9"/>
    <w:rsid w:val="00CB465E"/>
    <w:rsid w:val="00D42E58"/>
    <w:rsid w:val="00D546A6"/>
    <w:rsid w:val="00D5508B"/>
    <w:rsid w:val="00DA7E21"/>
    <w:rsid w:val="00DE3122"/>
    <w:rsid w:val="00DF0CA6"/>
    <w:rsid w:val="00DF1EDD"/>
    <w:rsid w:val="00E22DE0"/>
    <w:rsid w:val="00E332CB"/>
    <w:rsid w:val="00E34482"/>
    <w:rsid w:val="00E51CA8"/>
    <w:rsid w:val="00E54A5A"/>
    <w:rsid w:val="00E81AAC"/>
    <w:rsid w:val="00EF3588"/>
    <w:rsid w:val="00F74723"/>
    <w:rsid w:val="00F74E7A"/>
    <w:rsid w:val="00FC26E9"/>
    <w:rsid w:val="00FC55E9"/>
    <w:rsid w:val="00FD53F3"/>
    <w:rsid w:val="00FD7F62"/>
    <w:rsid w:val="00FD7F6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pPr>
      <w:widowControl/>
      <w:numPr>
        <w:numId w:val="1"/>
      </w:numPr>
      <w:wordWrap/>
      <w:autoSpaceDE/>
      <w:autoSpaceDN/>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Heading2">
    <w:name w:val="heading 2"/>
    <w:basedOn w:val="Normal"/>
    <w:link w:val="Heading2Char"/>
    <w:uiPriority w:val="9"/>
    <w:unhideWhenUsed/>
    <w:qFormat/>
    <w:pPr>
      <w:widowControl/>
      <w:numPr>
        <w:ilvl w:val="1"/>
        <w:numId w:val="1"/>
      </w:numPr>
      <w:wordWrap/>
      <w:autoSpaceDE/>
      <w:autoSpaceDN/>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Heading3">
    <w:name w:val="heading 3"/>
    <w:basedOn w:val="Normal"/>
    <w:link w:val="Heading3Char"/>
    <w:uiPriority w:val="9"/>
    <w:unhideWhenUsed/>
    <w:qFormat/>
    <w:pPr>
      <w:widowControl/>
      <w:numPr>
        <w:ilvl w:val="2"/>
        <w:numId w:val="1"/>
      </w:numPr>
      <w:wordWrap/>
      <w:autoSpaceDE/>
      <w:autoSpaceDN/>
      <w:spacing w:before="40" w:after="0" w:line="288" w:lineRule="auto"/>
      <w:jc w:val="left"/>
      <w:outlineLvl w:val="2"/>
    </w:pPr>
    <w:rPr>
      <w:rFonts w:asciiTheme="majorHAnsi" w:eastAsiaTheme="majorEastAsia" w:hAnsiTheme="majorHAnsi" w:cstheme="majorBidi"/>
      <w:color w:val="4472C4" w:themeColor="accent1"/>
      <w:kern w:val="0"/>
      <w:sz w:val="22"/>
      <w:szCs w:val="24"/>
      <w:lang w:val="en-GB"/>
    </w:rPr>
  </w:style>
  <w:style w:type="paragraph" w:styleId="Heading4">
    <w:name w:val="heading 4"/>
    <w:basedOn w:val="Normal"/>
    <w:link w:val="Heading4Char"/>
    <w:uiPriority w:val="9"/>
    <w:semiHidden/>
    <w:unhideWhenUsed/>
    <w:qFormat/>
    <w:pPr>
      <w:widowControl/>
      <w:numPr>
        <w:ilvl w:val="3"/>
        <w:numId w:val="1"/>
      </w:numPr>
      <w:wordWrap/>
      <w:autoSpaceDE/>
      <w:autoSpaceDN/>
      <w:spacing w:before="40" w:after="0" w:line="288" w:lineRule="auto"/>
      <w:jc w:val="left"/>
      <w:outlineLvl w:val="3"/>
    </w:pPr>
    <w:rPr>
      <w:rFonts w:asciiTheme="majorHAnsi" w:eastAsiaTheme="majorEastAsia" w:hAnsiTheme="majorHAnsi" w:cstheme="majorBidi"/>
      <w:i/>
      <w:iCs/>
      <w:color w:val="4472C4" w:themeColor="accent1"/>
      <w:spacing w:val="6"/>
      <w:kern w:val="0"/>
      <w:sz w:val="22"/>
      <w:lang w:val="en-GB"/>
    </w:rPr>
  </w:style>
  <w:style w:type="paragraph" w:styleId="Heading5">
    <w:name w:val="heading 5"/>
    <w:basedOn w:val="Normal"/>
    <w:link w:val="Heading5Char"/>
    <w:uiPriority w:val="9"/>
    <w:semiHidden/>
    <w:unhideWhenUsed/>
    <w:qFormat/>
    <w:pPr>
      <w:widowControl/>
      <w:numPr>
        <w:ilvl w:val="4"/>
        <w:numId w:val="1"/>
      </w:numPr>
      <w:wordWrap/>
      <w:autoSpaceDE/>
      <w:autoSpaceDN/>
      <w:spacing w:before="40" w:after="0" w:line="288" w:lineRule="auto"/>
      <w:jc w:val="left"/>
      <w:outlineLvl w:val="4"/>
    </w:pPr>
    <w:rPr>
      <w:rFonts w:asciiTheme="majorHAnsi" w:eastAsiaTheme="majorEastAsia" w:hAnsiTheme="majorHAnsi" w:cstheme="majorBidi"/>
      <w:i/>
      <w:color w:val="ED7D31" w:themeColor="accent2"/>
      <w:spacing w:val="6"/>
      <w:kern w:val="0"/>
      <w:sz w:val="22"/>
      <w:lang w:val="en-GB"/>
    </w:rPr>
  </w:style>
  <w:style w:type="paragraph" w:styleId="Heading6">
    <w:name w:val="heading 6"/>
    <w:basedOn w:val="Normal"/>
    <w:link w:val="Heading6Char"/>
    <w:uiPriority w:val="9"/>
    <w:semiHidden/>
    <w:unhideWhenUsed/>
    <w:qFormat/>
    <w:pPr>
      <w:widowControl/>
      <w:numPr>
        <w:ilvl w:val="5"/>
        <w:numId w:val="1"/>
      </w:numPr>
      <w:wordWrap/>
      <w:autoSpaceDE/>
      <w:autoSpaceDN/>
      <w:spacing w:before="40" w:after="0" w:line="288" w:lineRule="auto"/>
      <w:jc w:val="left"/>
      <w:outlineLvl w:val="5"/>
    </w:pPr>
    <w:rPr>
      <w:rFonts w:asciiTheme="majorHAnsi" w:eastAsiaTheme="majorEastAsia" w:hAnsiTheme="majorHAnsi" w:cstheme="majorBidi"/>
      <w:color w:val="ED7D31" w:themeColor="accent2"/>
      <w:spacing w:val="12"/>
      <w:kern w:val="0"/>
      <w:sz w:val="22"/>
      <w:lang w:val="en-GB"/>
    </w:rPr>
  </w:style>
  <w:style w:type="paragraph" w:styleId="Heading7">
    <w:name w:val="heading 7"/>
    <w:basedOn w:val="Normal"/>
    <w:link w:val="Heading7Char"/>
    <w:uiPriority w:val="9"/>
    <w:semiHidden/>
    <w:unhideWhenUsed/>
    <w:qFormat/>
    <w:pPr>
      <w:widowControl/>
      <w:numPr>
        <w:ilvl w:val="6"/>
        <w:numId w:val="1"/>
      </w:numPr>
      <w:wordWrap/>
      <w:autoSpaceDE/>
      <w:autoSpaceDN/>
      <w:spacing w:before="40" w:after="0" w:line="288" w:lineRule="auto"/>
      <w:jc w:val="left"/>
      <w:outlineLvl w:val="6"/>
    </w:pPr>
    <w:rPr>
      <w:rFonts w:asciiTheme="majorHAnsi" w:eastAsiaTheme="majorEastAsia" w:hAnsiTheme="majorHAnsi" w:cstheme="majorBidi"/>
      <w:iCs/>
      <w:color w:val="ED7D31" w:themeColor="accent2"/>
      <w:kern w:val="0"/>
      <w:sz w:val="22"/>
      <w:lang w:val="en-GB"/>
    </w:rPr>
  </w:style>
  <w:style w:type="paragraph" w:styleId="Heading8">
    <w:name w:val="heading 8"/>
    <w:basedOn w:val="Normal"/>
    <w:link w:val="Heading8Char"/>
    <w:uiPriority w:val="9"/>
    <w:semiHidden/>
    <w:unhideWhenUsed/>
    <w:qFormat/>
    <w:pPr>
      <w:widowControl/>
      <w:numPr>
        <w:ilvl w:val="7"/>
        <w:numId w:val="1"/>
      </w:numPr>
      <w:wordWrap/>
      <w:autoSpaceDE/>
      <w:autoSpaceDN/>
      <w:spacing w:before="40" w:after="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Heading9">
    <w:name w:val="heading 9"/>
    <w:basedOn w:val="Normal"/>
    <w:link w:val="Heading9Char"/>
    <w:uiPriority w:val="9"/>
    <w:semiHidden/>
    <w:unhideWhenUsed/>
    <w:qFormat/>
    <w:pPr>
      <w:widowControl/>
      <w:numPr>
        <w:ilvl w:val="8"/>
        <w:numId w:val="1"/>
      </w:numPr>
      <w:wordWrap/>
      <w:autoSpaceDE/>
      <w:autoSpaceDN/>
      <w:spacing w:before="40" w:after="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384E7C6B868C438B68F14D4EB52E7C">
    <w:name w:val="E0384E7C6B868C438B68F14D4EB52E7C"/>
    <w:pPr>
      <w:widowControl w:val="0"/>
      <w:wordWrap w:val="0"/>
      <w:autoSpaceDE w:val="0"/>
      <w:autoSpaceDN w:val="0"/>
    </w:pPr>
  </w:style>
  <w:style w:type="paragraph" w:customStyle="1" w:styleId="E5073A7DC0AFD64CBE71C002CF572BC9">
    <w:name w:val="E5073A7DC0AFD64CBE71C002CF572BC9"/>
    <w:pPr>
      <w:widowControl w:val="0"/>
      <w:wordWrap w:val="0"/>
      <w:autoSpaceDE w:val="0"/>
      <w:autoSpaceDN w:val="0"/>
    </w:pPr>
  </w:style>
  <w:style w:type="paragraph" w:customStyle="1" w:styleId="1DF6CB1FFB676E4399BADB0E86566DB0">
    <w:name w:val="1DF6CB1FFB676E4399BADB0E86566DB0"/>
    <w:pPr>
      <w:widowControl w:val="0"/>
      <w:wordWrap w:val="0"/>
      <w:autoSpaceDE w:val="0"/>
      <w:autoSpaceDN w:val="0"/>
    </w:pPr>
  </w:style>
  <w:style w:type="paragraph" w:customStyle="1" w:styleId="CA06599212CA4C4F9C179AF7F8DB8A07">
    <w:name w:val="CA06599212CA4C4F9C179AF7F8DB8A07"/>
    <w:pPr>
      <w:widowControl w:val="0"/>
      <w:wordWrap w:val="0"/>
      <w:autoSpaceDE w:val="0"/>
      <w:autoSpaceDN w:val="0"/>
    </w:pPr>
  </w:style>
  <w:style w:type="paragraph" w:customStyle="1" w:styleId="30316C586FF6E643B0BD838AFFE8FB28">
    <w:name w:val="30316C586FF6E643B0BD838AFFE8FB28"/>
    <w:pPr>
      <w:widowControl w:val="0"/>
      <w:wordWrap w:val="0"/>
      <w:autoSpaceDE w:val="0"/>
      <w:autoSpaceDN w:val="0"/>
    </w:pPr>
  </w:style>
  <w:style w:type="character" w:customStyle="1" w:styleId="Heading1Char">
    <w:name w:val="Heading 1 Char"/>
    <w:basedOn w:val="DefaultParagraphFont"/>
    <w:link w:val="Heading1"/>
    <w:uiPriority w:val="9"/>
    <w:rPr>
      <w:rFonts w:asciiTheme="majorHAnsi" w:hAnsiTheme="majorHAnsi"/>
      <w:caps/>
      <w:color w:val="ED7D31" w:themeColor="accent2"/>
      <w:spacing w:val="14"/>
      <w:kern w:val="0"/>
      <w:sz w:val="26"/>
      <w:szCs w:val="2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 w:val="22"/>
      <w:szCs w:val="26"/>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 w:val="22"/>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sz w:val="22"/>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sz w:val="22"/>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sz w:val="22"/>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sz w:val="22"/>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 w:val="22"/>
      <w:szCs w:val="21"/>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 w:val="22"/>
      <w:szCs w:val="21"/>
      <w:lang w:val="en-GB"/>
    </w:rPr>
  </w:style>
  <w:style w:type="paragraph" w:customStyle="1" w:styleId="7CAF03A00820F442A5DCCBD79FDB522F">
    <w:name w:val="7CAF03A00820F442A5DCCBD79FDB522F"/>
    <w:pPr>
      <w:widowControl w:val="0"/>
      <w:wordWrap w:val="0"/>
      <w:autoSpaceDE w:val="0"/>
      <w:autoSpaceDN w:val="0"/>
    </w:pPr>
  </w:style>
  <w:style w:type="paragraph" w:customStyle="1" w:styleId="1F700622A794934CA6ABE1D3635ED143">
    <w:name w:val="1F700622A794934CA6ABE1D3635ED143"/>
    <w:pPr>
      <w:widowControl w:val="0"/>
      <w:wordWrap w:val="0"/>
      <w:autoSpaceDE w:val="0"/>
      <w:autoSpaceDN w:val="0"/>
    </w:pPr>
  </w:style>
  <w:style w:type="paragraph" w:customStyle="1" w:styleId="9F2755865BE2BC4595BEA13FABEF5136">
    <w:name w:val="9F2755865BE2BC4595BEA13FABEF513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ks_c_5601-1987"/>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%7b2993D3F1-6384-A844-BD52-8BE34B701441%7dtf50002044.dotx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Wiersma Max</dc:creator>
  <keywords/>
  <dc:description/>
  <lastModifiedBy>Juhyeon Jeong</lastModifiedBy>
  <revision>171</revision>
  <dcterms:created xsi:type="dcterms:W3CDTF">2019-12-18T14:34:00.0000000Z</dcterms:created>
  <dcterms:modified xsi:type="dcterms:W3CDTF">2019-12-18T00:30:26.3355916Z</dcterms:modified>
</coreProperties>
</file>